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17313961" w:rsidR="003B4B06" w:rsidRPr="009E727E" w:rsidRDefault="00103A7B" w:rsidP="00103A7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bookmarkStart w:id="0" w:name="_Hlk159530251"/>
      <w:bookmarkEnd w:id="0"/>
      <w:r w:rsidRPr="009E727E">
        <w:rPr>
          <w:rFonts w:ascii="Times New Roman" w:hAnsi="Times New Roman"/>
          <w:b/>
          <w:sz w:val="32"/>
          <w:szCs w:val="32"/>
        </w:rPr>
        <w:t>Лабораторна робота №</w:t>
      </w:r>
      <w:r w:rsidR="009E727E" w:rsidRPr="009E727E">
        <w:rPr>
          <w:rFonts w:ascii="Times New Roman" w:hAnsi="Times New Roman"/>
          <w:b/>
          <w:sz w:val="32"/>
          <w:szCs w:val="32"/>
          <w:lang w:val="ru-RU"/>
        </w:rPr>
        <w:t>3</w:t>
      </w:r>
    </w:p>
    <w:p w14:paraId="6F2D3AC2" w14:textId="6BB7D85A" w:rsidR="009E727E" w:rsidRPr="009E727E" w:rsidRDefault="009E727E" w:rsidP="009E727E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9E727E">
        <w:rPr>
          <w:rFonts w:ascii="Times New Roman" w:hAnsi="Times New Roman"/>
          <w:b/>
          <w:bCs/>
          <w:sz w:val="32"/>
          <w:szCs w:val="32"/>
        </w:rPr>
        <w:t>Cookie</w:t>
      </w:r>
      <w:proofErr w:type="spellEnd"/>
      <w:r w:rsidRPr="009E727E">
        <w:rPr>
          <w:rFonts w:ascii="Times New Roman" w:hAnsi="Times New Roman"/>
          <w:b/>
          <w:bCs/>
          <w:sz w:val="32"/>
          <w:szCs w:val="32"/>
        </w:rPr>
        <w:t xml:space="preserve">. </w:t>
      </w:r>
      <w:proofErr w:type="spellStart"/>
      <w:r w:rsidRPr="009E727E">
        <w:rPr>
          <w:rFonts w:ascii="Times New Roman" w:hAnsi="Times New Roman"/>
          <w:b/>
          <w:bCs/>
          <w:sz w:val="32"/>
          <w:szCs w:val="32"/>
        </w:rPr>
        <w:t>Session</w:t>
      </w:r>
      <w:proofErr w:type="spellEnd"/>
      <w:r w:rsidRPr="009E727E">
        <w:rPr>
          <w:rFonts w:ascii="Times New Roman" w:hAnsi="Times New Roman"/>
          <w:b/>
          <w:bCs/>
          <w:sz w:val="32"/>
          <w:szCs w:val="32"/>
        </w:rPr>
        <w:t>. Робота з файлами та каталогами</w:t>
      </w:r>
    </w:p>
    <w:p w14:paraId="064CF864" w14:textId="77777777" w:rsidR="009E727E" w:rsidRPr="009E727E" w:rsidRDefault="002454A0" w:rsidP="009E727E">
      <w:pPr>
        <w:spacing w:line="360" w:lineRule="auto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b/>
          <w:bCs/>
          <w:sz w:val="28"/>
          <w:szCs w:val="28"/>
        </w:rPr>
        <w:t>Мета:</w:t>
      </w:r>
      <w:r w:rsidR="008047C4"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r w:rsidR="009E727E" w:rsidRPr="009E727E">
        <w:rPr>
          <w:rFonts w:ascii="Times New Roman" w:hAnsi="Times New Roman"/>
          <w:sz w:val="28"/>
          <w:szCs w:val="28"/>
        </w:rPr>
        <w:t xml:space="preserve">навчитися працювати з файлами: створювати, читати, записувати і видаляти дані з файлів, навчитися працювати з каталогами, </w:t>
      </w:r>
      <w:proofErr w:type="spellStart"/>
      <w:r w:rsidR="009E727E" w:rsidRPr="009E727E">
        <w:rPr>
          <w:rFonts w:ascii="Times New Roman" w:hAnsi="Times New Roman"/>
          <w:sz w:val="28"/>
          <w:szCs w:val="28"/>
        </w:rPr>
        <w:t>cookie</w:t>
      </w:r>
      <w:proofErr w:type="spellEnd"/>
      <w:r w:rsidR="009E727E" w:rsidRPr="009E72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E727E" w:rsidRPr="009E727E">
        <w:rPr>
          <w:rFonts w:ascii="Times New Roman" w:hAnsi="Times New Roman"/>
          <w:sz w:val="28"/>
          <w:szCs w:val="28"/>
        </w:rPr>
        <w:t>session</w:t>
      </w:r>
      <w:proofErr w:type="spellEnd"/>
      <w:r w:rsidR="009E727E" w:rsidRPr="009E727E">
        <w:rPr>
          <w:rFonts w:ascii="Times New Roman" w:hAnsi="Times New Roman"/>
          <w:sz w:val="28"/>
          <w:szCs w:val="28"/>
        </w:rPr>
        <w:t>, передавати файли через форми і приймати файли у PHP-скрипті</w:t>
      </w:r>
    </w:p>
    <w:p w14:paraId="79AFC6D0" w14:textId="039E7917" w:rsidR="002454A0" w:rsidRPr="009E727E" w:rsidRDefault="002454A0" w:rsidP="008047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>Виконання лабораторної роботи:</w:t>
      </w:r>
    </w:p>
    <w:p w14:paraId="78D97F31" w14:textId="7078AF82" w:rsidR="002454A0" w:rsidRPr="009E727E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</w:rPr>
        <w:t xml:space="preserve">Завдання </w:t>
      </w:r>
      <w:r w:rsidR="008047C4" w:rsidRPr="009E727E">
        <w:rPr>
          <w:rFonts w:ascii="Times New Roman" w:hAnsi="Times New Roman"/>
          <w:sz w:val="28"/>
          <w:szCs w:val="28"/>
          <w:lang w:val="ru-RU"/>
        </w:rPr>
        <w:t>1</w:t>
      </w:r>
      <w:r w:rsidRPr="009E727E">
        <w:rPr>
          <w:rFonts w:ascii="Times New Roman" w:hAnsi="Times New Roman"/>
          <w:sz w:val="28"/>
          <w:szCs w:val="28"/>
        </w:rPr>
        <w:t xml:space="preserve">: </w:t>
      </w:r>
    </w:p>
    <w:p w14:paraId="530C2DD2" w14:textId="77777777" w:rsidR="009E727E" w:rsidRDefault="009E727E" w:rsidP="009E727E">
      <w:pPr>
        <w:pStyle w:val="ad"/>
        <w:spacing w:before="0" w:beforeAutospacing="0" w:after="0" w:afterAutospacing="0"/>
        <w:ind w:left="720"/>
        <w:jc w:val="both"/>
        <w:rPr>
          <w:lang w:eastAsia="uk-UA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Створіть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сторінці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«Великий шрифт», «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Середній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шрифт», «Маленький шрифт»</w:t>
      </w:r>
    </w:p>
    <w:p w14:paraId="1546A403" w14:textId="77777777" w:rsidR="009E727E" w:rsidRDefault="009E727E" w:rsidP="009E727E">
      <w:pPr>
        <w:pStyle w:val="ad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залежності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того, на яке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натисне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повинні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встановити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певний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розмір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шрифту, 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цьому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повинен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зберігатися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і 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переході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інші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сторінки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поточного сайту</w:t>
      </w:r>
    </w:p>
    <w:p w14:paraId="0765788A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2AF646F5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1CADEC42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4E956325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080BD1FA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672D3B46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563D6ED9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5B881F51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26AD202E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693EF060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28F9D55E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7CF2EAAC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4278A9F6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39C18F93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11F99FA0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720CAF89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6A397823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7ED3740B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5AD6FFB3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2E8EF704" w14:textId="77777777" w:rsidR="00E04957" w:rsidRDefault="00E04957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</w:p>
    <w:p w14:paraId="45AAFC04" w14:textId="051C6D04" w:rsidR="002454A0" w:rsidRPr="009E727E" w:rsidRDefault="00A82F8F" w:rsidP="002454A0">
      <w:pPr>
        <w:spacing w:after="0" w:line="360" w:lineRule="auto"/>
        <w:ind w:left="1416" w:firstLine="708"/>
        <w:rPr>
          <w:rFonts w:ascii="Times New Roman" w:hAnsi="Times New Roman"/>
          <w:i/>
          <w:iCs/>
          <w:sz w:val="28"/>
          <w:szCs w:val="28"/>
        </w:rPr>
      </w:pPr>
      <w:r w:rsidRPr="009E727E">
        <w:rPr>
          <w:rFonts w:ascii="Times New Roman" w:hAnsi="Times New Roman"/>
          <w:i/>
          <w:iCs/>
          <w:sz w:val="28"/>
          <w:szCs w:val="28"/>
        </w:rPr>
        <w:lastRenderedPageBreak/>
        <w:t xml:space="preserve">Виконання завдання: </w:t>
      </w:r>
    </w:p>
    <w:p w14:paraId="654F1E3F" w14:textId="77777777" w:rsidR="009E727E" w:rsidRPr="009E727E" w:rsidRDefault="009E727E" w:rsidP="009E7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Перевіряємо, чи був вибраний розмір шрифту раніше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Якщо розмір шрифту не встановлено, встановлюємо його за замовчуванням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medium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Можна встановити будь-яке значення за замовчуванням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Обробляємо натискання посилань і зберігаємо розмір шрифту в сесії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Font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Example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style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/* CSS для різних розмірів шрифтів */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big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24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px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.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medium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18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px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.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small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14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px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style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style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&lt;!-- Посилання для вибору розміру шрифту --&gt;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&lt;a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="?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big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Великий шрифт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&lt;/a&gt;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&lt;a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="?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medium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Середній шрифт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&lt;/a&gt;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&lt;a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="?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font_size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small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Маленький шрифт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&lt;h1&gt;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Заголовок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&lt;/h1&gt;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Текст на сторінці залежно від розміру шрифту.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47A44F80" w14:textId="65945E2B" w:rsidR="002454A0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778A6958" w14:textId="42FF2473" w:rsidR="00A82F8F" w:rsidRPr="00E04957" w:rsidRDefault="00E04957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0495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1261C94" wp14:editId="3E233A93">
            <wp:extent cx="3705742" cy="1038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62C" w14:textId="779F1F59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727E">
        <w:rPr>
          <w:rFonts w:ascii="Times New Roman" w:hAnsi="Times New Roman"/>
          <w:sz w:val="28"/>
          <w:szCs w:val="28"/>
          <w:lang w:val="ru-RU"/>
        </w:rPr>
        <w:t>3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.1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</w:t>
      </w:r>
      <w:r w:rsidR="009E727E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E727E">
        <w:rPr>
          <w:rFonts w:ascii="Times New Roman" w:hAnsi="Times New Roman"/>
          <w:sz w:val="28"/>
          <w:szCs w:val="28"/>
          <w:lang w:val="ru-RU"/>
        </w:rPr>
        <w:t>першого</w:t>
      </w:r>
      <w:proofErr w:type="spellEnd"/>
      <w:r w:rsid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3A3EB6CA" w14:textId="77777777" w:rsidR="009E727E" w:rsidRPr="009E727E" w:rsidRDefault="00A82F8F" w:rsidP="009E727E">
      <w:pPr>
        <w:numPr>
          <w:ilvl w:val="0"/>
          <w:numId w:val="38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047C4" w:rsidRPr="009E727E">
        <w:rPr>
          <w:rFonts w:ascii="Times New Roman" w:hAnsi="Times New Roman"/>
          <w:sz w:val="28"/>
          <w:szCs w:val="28"/>
          <w:lang w:val="ru-RU"/>
        </w:rPr>
        <w:t>2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="009E727E" w:rsidRPr="009E727E">
        <w:rPr>
          <w:sz w:val="28"/>
          <w:szCs w:val="28"/>
          <w:lang w:val="ru-RU"/>
        </w:rPr>
        <w:t>Створіть</w:t>
      </w:r>
      <w:proofErr w:type="spellEnd"/>
      <w:r w:rsidR="009E727E" w:rsidRPr="009E727E">
        <w:rPr>
          <w:sz w:val="28"/>
          <w:szCs w:val="28"/>
          <w:lang w:val="ru-RU"/>
        </w:rPr>
        <w:t xml:space="preserve"> форму </w:t>
      </w:r>
      <w:proofErr w:type="spellStart"/>
      <w:r w:rsidR="009E727E" w:rsidRPr="009E727E">
        <w:rPr>
          <w:sz w:val="28"/>
          <w:szCs w:val="28"/>
          <w:lang w:val="ru-RU"/>
        </w:rPr>
        <w:t>авторизації</w:t>
      </w:r>
      <w:proofErr w:type="spellEnd"/>
      <w:r w:rsidR="009E727E" w:rsidRPr="009E727E">
        <w:rPr>
          <w:sz w:val="28"/>
          <w:szCs w:val="28"/>
          <w:lang w:val="ru-RU"/>
        </w:rPr>
        <w:t xml:space="preserve"> з полями «</w:t>
      </w:r>
      <w:proofErr w:type="spellStart"/>
      <w:r w:rsidR="009E727E" w:rsidRPr="009E727E">
        <w:rPr>
          <w:sz w:val="28"/>
          <w:szCs w:val="28"/>
          <w:lang w:val="ru-RU"/>
        </w:rPr>
        <w:t>Логін</w:t>
      </w:r>
      <w:proofErr w:type="spellEnd"/>
      <w:r w:rsidR="009E727E" w:rsidRPr="009E727E">
        <w:rPr>
          <w:sz w:val="28"/>
          <w:szCs w:val="28"/>
          <w:lang w:val="ru-RU"/>
        </w:rPr>
        <w:t>» та «Пароль»</w:t>
      </w:r>
    </w:p>
    <w:p w14:paraId="12F73B80" w14:textId="77777777" w:rsidR="009E727E" w:rsidRPr="009E727E" w:rsidRDefault="009E727E" w:rsidP="009E727E">
      <w:pPr>
        <w:numPr>
          <w:ilvl w:val="0"/>
          <w:numId w:val="3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lastRenderedPageBreak/>
        <w:t>Якщо був введений логін «</w:t>
      </w:r>
      <w:proofErr w:type="spellStart"/>
      <w:r w:rsidRPr="009E727E">
        <w:rPr>
          <w:rFonts w:ascii="Times New Roman" w:hAnsi="Times New Roman"/>
          <w:sz w:val="28"/>
          <w:szCs w:val="28"/>
        </w:rPr>
        <w:t>Admin</w:t>
      </w:r>
      <w:proofErr w:type="spellEnd"/>
      <w:r w:rsidRPr="009E727E">
        <w:rPr>
          <w:rFonts w:ascii="Times New Roman" w:hAnsi="Times New Roman"/>
          <w:sz w:val="28"/>
          <w:szCs w:val="28"/>
        </w:rPr>
        <w:t>» та пароль «</w:t>
      </w:r>
      <w:proofErr w:type="spellStart"/>
      <w:r w:rsidRPr="009E727E">
        <w:rPr>
          <w:rFonts w:ascii="Times New Roman" w:hAnsi="Times New Roman"/>
          <w:sz w:val="28"/>
          <w:szCs w:val="28"/>
        </w:rPr>
        <w:t>password</w:t>
      </w:r>
      <w:proofErr w:type="spellEnd"/>
      <w:r w:rsidRPr="009E727E">
        <w:rPr>
          <w:rFonts w:ascii="Times New Roman" w:hAnsi="Times New Roman"/>
          <w:sz w:val="28"/>
          <w:szCs w:val="28"/>
        </w:rPr>
        <w:t xml:space="preserve">», то вивести повідомлення «Добрий день, </w:t>
      </w:r>
      <w:proofErr w:type="spellStart"/>
      <w:r w:rsidRPr="009E727E">
        <w:rPr>
          <w:rFonts w:ascii="Times New Roman" w:hAnsi="Times New Roman"/>
          <w:sz w:val="28"/>
          <w:szCs w:val="28"/>
        </w:rPr>
        <w:t>Admin</w:t>
      </w:r>
      <w:proofErr w:type="spellEnd"/>
      <w:r w:rsidRPr="009E727E">
        <w:rPr>
          <w:rFonts w:ascii="Times New Roman" w:hAnsi="Times New Roman"/>
          <w:sz w:val="28"/>
          <w:szCs w:val="28"/>
        </w:rPr>
        <w:t>!», інакше вивести повідомлення про невірність введення логіна або пароля</w:t>
      </w:r>
    </w:p>
    <w:p w14:paraId="31B2685B" w14:textId="77777777" w:rsidR="009E727E" w:rsidRPr="009E727E" w:rsidRDefault="009E727E" w:rsidP="009E727E">
      <w:pPr>
        <w:numPr>
          <w:ilvl w:val="0"/>
          <w:numId w:val="3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>При кожному оновленні сторінки, якщо користувач вже пройшов успішно авторизацію, повинно виводитись привітання, а якщо користувач не пройшов авторизацію, або вийшов, то вивести форму авторизації</w:t>
      </w:r>
    </w:p>
    <w:p w14:paraId="5405C892" w14:textId="245A3025" w:rsidR="00A82F8F" w:rsidRPr="009E727E" w:rsidRDefault="00A82F8F" w:rsidP="009E727E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>Виконання завдання:</w:t>
      </w:r>
    </w:p>
    <w:p w14:paraId="0EEC4E14" w14:textId="77777777" w:rsidR="009E727E" w:rsidRPr="009E727E" w:rsidRDefault="009E727E" w:rsidP="009E7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Функція для перевірки авторизації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checkAuth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Перевірка, чи встановлені змінні сесії для логіна та пароля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&amp;&amp;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Перевірка, чи введені дані правильні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Admin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true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Авторизація успішна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false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Авторизація неуспішна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Обробка входу користувача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'REQUEST_METHOD'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'POST'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введених даних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Admin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"Невірний логін або пароль!"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 статусу авторизації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checkAuth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Добрий день,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!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&lt;a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href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logout.php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"&gt;Вийти&lt;/a&gt;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Вивід форми авторизації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=""&gt;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"&gt;Логін:&lt;/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text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"&gt;Пароль:&lt;/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="Увійти"&gt;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60C70BF1" w14:textId="77777777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4F220B5E" w14:textId="45613BD8" w:rsidR="00A82F8F" w:rsidRPr="009E727E" w:rsidRDefault="00E04957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04957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3E41AB5B" wp14:editId="78578C62">
            <wp:extent cx="1676634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7C9" w14:textId="71444A54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727E">
        <w:rPr>
          <w:rFonts w:ascii="Times New Roman" w:hAnsi="Times New Roman"/>
          <w:sz w:val="28"/>
          <w:szCs w:val="28"/>
          <w:lang w:val="ru-RU"/>
        </w:rPr>
        <w:t>3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.2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</w:t>
      </w:r>
      <w:r w:rsidR="009E727E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727E">
        <w:rPr>
          <w:rFonts w:ascii="Times New Roman" w:hAnsi="Times New Roman"/>
          <w:sz w:val="28"/>
          <w:szCs w:val="28"/>
          <w:lang w:val="ru-RU"/>
        </w:rPr>
        <w:t>другого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3E31AD61" w14:textId="77777777" w:rsidR="008047C4" w:rsidRPr="009E727E" w:rsidRDefault="00A82F8F" w:rsidP="008047C4">
      <w:pPr>
        <w:pStyle w:val="ad"/>
        <w:spacing w:before="120" w:beforeAutospacing="0" w:after="0" w:afterAutospacing="0"/>
        <w:ind w:left="425"/>
        <w:jc w:val="both"/>
        <w:rPr>
          <w:sz w:val="28"/>
          <w:szCs w:val="28"/>
        </w:rPr>
      </w:pPr>
      <w:proofErr w:type="spellStart"/>
      <w:r w:rsidRPr="009E727E">
        <w:rPr>
          <w:sz w:val="28"/>
          <w:szCs w:val="28"/>
        </w:rPr>
        <w:t>Завдання</w:t>
      </w:r>
      <w:proofErr w:type="spellEnd"/>
      <w:r w:rsidRPr="009E727E">
        <w:rPr>
          <w:sz w:val="28"/>
          <w:szCs w:val="28"/>
        </w:rPr>
        <w:t xml:space="preserve"> </w:t>
      </w:r>
      <w:r w:rsidR="008047C4" w:rsidRPr="009E727E">
        <w:rPr>
          <w:sz w:val="28"/>
          <w:szCs w:val="28"/>
        </w:rPr>
        <w:t>3</w:t>
      </w:r>
      <w:r w:rsidRPr="009E727E">
        <w:rPr>
          <w:sz w:val="28"/>
          <w:szCs w:val="28"/>
        </w:rPr>
        <w:t xml:space="preserve">: </w:t>
      </w:r>
    </w:p>
    <w:p w14:paraId="2F4E9E59" w14:textId="77777777" w:rsidR="009E727E" w:rsidRPr="009E727E" w:rsidRDefault="009E727E" w:rsidP="009E727E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Створіть форму з полями </w:t>
      </w:r>
      <w:r w:rsidRPr="009E72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Ім’я</w:t>
      </w: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та </w:t>
      </w:r>
      <w:r w:rsidRPr="009E72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Коментар.</w:t>
      </w:r>
    </w:p>
    <w:p w14:paraId="761D908C" w14:textId="77777777" w:rsidR="009E727E" w:rsidRPr="009E727E" w:rsidRDefault="009E727E" w:rsidP="009E727E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Опрацюйте форму, записавши введені дані в файл з коментарями.</w:t>
      </w:r>
    </w:p>
    <w:p w14:paraId="673F515B" w14:textId="77777777" w:rsidR="009E727E" w:rsidRPr="009E727E" w:rsidRDefault="009E727E" w:rsidP="009E727E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 На цій же сторінці виведіть всі поточні коментарі в таблицю, зчитавши їх з </w:t>
      </w:r>
      <w:proofErr w:type="spellStart"/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файла</w:t>
      </w:r>
      <w:proofErr w:type="spellEnd"/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(1 коментар – 1 рядок).</w:t>
      </w:r>
    </w:p>
    <w:p w14:paraId="0320EBB3" w14:textId="77777777" w:rsidR="009E727E" w:rsidRPr="009E727E" w:rsidRDefault="009E727E" w:rsidP="009E727E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i/>
          <w:iCs/>
          <w:color w:val="000000"/>
          <w:sz w:val="28"/>
          <w:szCs w:val="28"/>
          <w:u w:val="single"/>
          <w:lang w:eastAsia="uk-UA"/>
        </w:rPr>
        <w:t>Примітка1</w:t>
      </w: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: </w:t>
      </w:r>
      <w:r w:rsidRPr="009E727E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uk-UA"/>
        </w:rPr>
        <w:t>ви повинні подумати, в якому вигляді треба зберігати коментарі в файл, та чим розділяти самі коментарі, щоб потім було легко розібрати цей файл і вивести необхідну інформацію на сторінку.</w:t>
      </w:r>
    </w:p>
    <w:p w14:paraId="20FEEB20" w14:textId="77777777" w:rsidR="009E727E" w:rsidRPr="009E727E" w:rsidRDefault="009E727E" w:rsidP="009E727E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i/>
          <w:iCs/>
          <w:color w:val="000000"/>
          <w:sz w:val="28"/>
          <w:szCs w:val="28"/>
          <w:u w:val="single"/>
          <w:lang w:eastAsia="uk-UA"/>
        </w:rPr>
        <w:t xml:space="preserve">Примітка2: </w:t>
      </w:r>
      <w:r w:rsidRPr="009E727E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uk-UA"/>
        </w:rPr>
        <w:t xml:space="preserve">Можете використати функції  </w:t>
      </w:r>
      <w:proofErr w:type="spellStart"/>
      <w:r w:rsidRPr="009E727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fgets</w:t>
      </w:r>
      <w:proofErr w:type="spellEnd"/>
      <w:r w:rsidRPr="009E727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()</w:t>
      </w:r>
      <w:r w:rsidRPr="009E727E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uk-UA"/>
        </w:rPr>
        <w:t xml:space="preserve"> та </w:t>
      </w:r>
      <w:proofErr w:type="spellStart"/>
      <w:r w:rsidRPr="009E727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fseek</w:t>
      </w:r>
      <w:proofErr w:type="spellEnd"/>
      <w:r w:rsidRPr="009E727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()</w:t>
      </w:r>
    </w:p>
    <w:p w14:paraId="7C4718F5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2)</w:t>
      </w:r>
      <w:r w:rsidRPr="009E72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Дано два файли зі словами, розділеними пробілами. </w:t>
      </w:r>
    </w:p>
    <w:p w14:paraId="56F78911" w14:textId="77777777" w:rsidR="009E727E" w:rsidRPr="009E727E" w:rsidRDefault="009E727E" w:rsidP="009E727E">
      <w:pPr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Створити 3 нових файли, які будуть містити: </w:t>
      </w:r>
    </w:p>
    <w:p w14:paraId="7ABE8DCD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а) рядки, які зустрічаються тільки в першому файлі; </w:t>
      </w:r>
    </w:p>
    <w:p w14:paraId="7B52DD24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б) рядки, які зустрічаються в обох файлах; </w:t>
      </w:r>
    </w:p>
    <w:p w14:paraId="34FAAF08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в) рядки, які зустрічаються в кожному файлі більше двох разів.</w:t>
      </w:r>
    </w:p>
    <w:p w14:paraId="3FCD8E2F" w14:textId="77777777" w:rsidR="009E727E" w:rsidRPr="009E727E" w:rsidRDefault="009E727E" w:rsidP="009E727E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Створити форму, в яку користувач вводить ім’я файлу з тих що були створені вище, і цей файл має бути видалений</w:t>
      </w:r>
    </w:p>
    <w:p w14:paraId="2FB04960" w14:textId="02B24DD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3) Дан файл зі словами. Впорядкувати слова за алфавітом.</w:t>
      </w:r>
    </w:p>
    <w:p w14:paraId="66C80561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2)</w:t>
      </w:r>
      <w:r w:rsidRPr="009E72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Дано два файли зі словами, розділеними пробілами. </w:t>
      </w:r>
    </w:p>
    <w:p w14:paraId="20549F37" w14:textId="77777777" w:rsidR="009E727E" w:rsidRPr="009E727E" w:rsidRDefault="009E727E" w:rsidP="009E727E">
      <w:pPr>
        <w:numPr>
          <w:ilvl w:val="0"/>
          <w:numId w:val="4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Створити 3 нових файли, які будуть містити: </w:t>
      </w:r>
    </w:p>
    <w:p w14:paraId="09FD820F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а) рядки, які зустрічаються тільки в першому файлі; </w:t>
      </w:r>
    </w:p>
    <w:p w14:paraId="5D733504" w14:textId="77777777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б) рядки, які зустрічаються в обох файлах; </w:t>
      </w:r>
    </w:p>
    <w:p w14:paraId="2C1A62F9" w14:textId="77777777" w:rsid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</w:pPr>
    </w:p>
    <w:p w14:paraId="27C5C3CE" w14:textId="32A62D08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в) рядки, які зустрічаються в кожному файлі більше двох разів.</w:t>
      </w:r>
    </w:p>
    <w:p w14:paraId="2C0F1A21" w14:textId="77777777" w:rsidR="009E727E" w:rsidRPr="009E727E" w:rsidRDefault="009E727E" w:rsidP="009E727E">
      <w:pPr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Створити форму, в яку користувач вводить ім’я файлу з тих що були створені вище, і цей файл має бути видалений</w:t>
      </w:r>
    </w:p>
    <w:p w14:paraId="3734D250" w14:textId="38CA3D8C" w:rsidR="009E727E" w:rsidRPr="009E727E" w:rsidRDefault="009E727E" w:rsidP="009E727E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9E727E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3) Дан файл зі словами. Впорядкувати слова за алфавітом.</w:t>
      </w:r>
    </w:p>
    <w:p w14:paraId="3B46954D" w14:textId="7FFDA5DE" w:rsidR="00A82F8F" w:rsidRPr="009E727E" w:rsidRDefault="00A82F8F" w:rsidP="008047C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A23C8C" w14:textId="1A252EDC" w:rsidR="00A82F8F" w:rsidRPr="009E727E" w:rsidRDefault="00A82F8F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6B77B306" w14:textId="77777777" w:rsidR="009E727E" w:rsidRPr="009E727E" w:rsidRDefault="009E727E" w:rsidP="009E7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 xml:space="preserve">&lt;!DOCTYPE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Сайт з коментарями, обробкою файлів та впорядкуванням слів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для коментарів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"PHP_SELF"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]);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Ім’я: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Коментар: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="Зберегти коментар"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Поточні коментарі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table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border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="1"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Ім’я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Коментар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Опрацювання форми для коментарів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&amp;&amp; !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"comments.txt"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fwrite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Виведення поточних коментарів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"comments.txt"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fgets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 !==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list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": 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table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2: Створення файлів зі словами та обробка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$file1_words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file_get_contents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"file1.txt"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$file2_words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file_get_contents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"file2.txt"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$unique_to_file1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array_diff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$file1_words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$file2_words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common_to_both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array_intersect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$file1_words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$file2_words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Підрахунок кількості зустрічей кожного слова у файлі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word_counts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array_count_values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array_merge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$file1_words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$file2_words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common_to_both_more_than_twice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array_filter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word_counts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Запис результатів у файли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"unique_to_file1.txt"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$unique_to_file1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"common_to_both.txt"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common_to_both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"common_to_both_more_than_twice.txt"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lastRenderedPageBreak/>
        <w:t>array_keys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common_to_both_more_than_twice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для видалення файлу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"PHP_SELF"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]);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ім’я файлу для видалення: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="Видалити файл"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Видалення файлу, якщо відповідна форма була відправлена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file_exists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unlink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"Файл '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був успішно видалений."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для впорядкування слів за алфавітом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"PHP_SELF"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]);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ім’я файлу для впорядкування слів за алфавітом: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="Впорядкувати слова"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3: Впорядкування слів за алфавітом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file_exists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FILE_IGNORE_NEW_LINES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"sorted_words.txt"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"Слова в файлі '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sort_file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були впорядковані за алфавітом і збережені в файлі 'sorted_words.txt'."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1F835EC7" w14:textId="77777777" w:rsidR="008047C4" w:rsidRPr="009E727E" w:rsidRDefault="008047C4" w:rsidP="008047C4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2461232B" w14:textId="77777777" w:rsidR="00E04957" w:rsidRDefault="00E04957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FA5FD0" w14:textId="51B192FF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>Результат виконання завдання:</w:t>
      </w:r>
    </w:p>
    <w:p w14:paraId="04BE69B4" w14:textId="4541CBE7" w:rsidR="009E727E" w:rsidRPr="009E727E" w:rsidRDefault="00E04957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495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83830C4" wp14:editId="6EB38C7E">
            <wp:extent cx="3048425" cy="37438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259" w14:textId="76C40EA6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727E" w:rsidRPr="009E727E">
        <w:rPr>
          <w:rFonts w:ascii="Times New Roman" w:hAnsi="Times New Roman"/>
          <w:sz w:val="28"/>
          <w:szCs w:val="28"/>
          <w:lang w:val="ru-RU"/>
        </w:rPr>
        <w:t>3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.3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E727E">
        <w:rPr>
          <w:rFonts w:ascii="Times New Roman" w:hAnsi="Times New Roman"/>
          <w:sz w:val="28"/>
          <w:szCs w:val="28"/>
          <w:lang w:val="ru-RU"/>
        </w:rPr>
        <w:t>третього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4DD42A84" w14:textId="3378DB7F" w:rsidR="00A82F8F" w:rsidRPr="009E727E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047C4" w:rsidRPr="009E727E">
        <w:rPr>
          <w:rFonts w:ascii="Times New Roman" w:hAnsi="Times New Roman"/>
          <w:sz w:val="28"/>
          <w:szCs w:val="28"/>
          <w:lang w:val="ru-RU"/>
        </w:rPr>
        <w:t>4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4B16ED9A" w14:textId="77777777" w:rsidR="009E727E" w:rsidRDefault="009E727E" w:rsidP="009E727E">
      <w:pPr>
        <w:pStyle w:val="ad"/>
        <w:shd w:val="clear" w:color="auto" w:fill="FFFFFF"/>
        <w:spacing w:before="0" w:beforeAutospacing="0" w:after="0" w:afterAutospacing="0"/>
        <w:jc w:val="both"/>
        <w:rPr>
          <w:lang w:eastAsia="uk-UA"/>
        </w:rPr>
      </w:pPr>
      <w:proofErr w:type="spellStart"/>
      <w:r>
        <w:rPr>
          <w:rFonts w:ascii="Arial" w:hAnsi="Arial" w:cs="Arial"/>
          <w:color w:val="0D0D0D"/>
          <w:sz w:val="28"/>
          <w:szCs w:val="28"/>
        </w:rPr>
        <w:t>Розробіть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форму для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завантаження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зображень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на сервер.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Після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відправлення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форми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зображення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повинні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бути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прийняті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PHP-скриптом,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завантажені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на сервер та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збережені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певному</w:t>
      </w:r>
      <w:proofErr w:type="spellEnd"/>
      <w:r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D0D0D"/>
          <w:sz w:val="28"/>
          <w:szCs w:val="28"/>
        </w:rPr>
        <w:t>каталозі</w:t>
      </w:r>
      <w:proofErr w:type="spellEnd"/>
      <w:r>
        <w:rPr>
          <w:rFonts w:ascii="Arial" w:hAnsi="Arial" w:cs="Arial"/>
          <w:color w:val="0D0D0D"/>
          <w:sz w:val="28"/>
          <w:szCs w:val="28"/>
        </w:rPr>
        <w:t>.</w:t>
      </w:r>
    </w:p>
    <w:p w14:paraId="187453F5" w14:textId="0922A952" w:rsidR="00A82F8F" w:rsidRPr="009E727E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3E3B37B8" w14:textId="77777777" w:rsidR="009E727E" w:rsidRPr="009E727E" w:rsidRDefault="009E727E" w:rsidP="009E7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Завантаження зображень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для завантаження зображень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htmlspecialchars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"PHP_SELF"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]); 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enctype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multipart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form-data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Виберіть зображення для завантаження: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="Завантажити зображення"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Перевірка, чи було відправлено зображення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file_name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file_tmp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tmp_name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file_type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file_size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size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Директорія для збереження завантажених зображень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upload_dir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uploads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Переміщення зображення до директорії на сервері</w:t>
      </w:r>
      <w:r w:rsidRPr="009E72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move_uploaded_file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file_tmp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upload_dir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file_name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"Зображення '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file_name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успішно завантажено."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"Помилка при завантаженні зображення."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546AC1D8" w14:textId="77777777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9B65B8" w14:textId="77777777" w:rsidR="00A82F8F" w:rsidRPr="009E727E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4A9A0D0C" w14:textId="410A2EE2" w:rsidR="00A82F8F" w:rsidRPr="009E727E" w:rsidRDefault="00E04957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4957">
        <w:rPr>
          <w:rFonts w:ascii="Times New Roman" w:hAnsi="Times New Roman"/>
          <w:sz w:val="28"/>
          <w:szCs w:val="28"/>
        </w:rPr>
        <w:drawing>
          <wp:inline distT="0" distB="0" distL="0" distR="0" wp14:anchorId="3EB55E6E" wp14:editId="4EF482FE">
            <wp:extent cx="4229690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0F6" w14:textId="07BEFE05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727E">
        <w:rPr>
          <w:rFonts w:ascii="Times New Roman" w:hAnsi="Times New Roman"/>
          <w:sz w:val="28"/>
          <w:szCs w:val="28"/>
          <w:lang w:val="ru-RU"/>
        </w:rPr>
        <w:t>3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.4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E727E">
        <w:rPr>
          <w:rFonts w:ascii="Times New Roman" w:hAnsi="Times New Roman"/>
          <w:sz w:val="28"/>
          <w:szCs w:val="28"/>
          <w:lang w:val="ru-RU"/>
        </w:rPr>
        <w:t>четвертого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067144F5" w14:textId="3030BA82" w:rsidR="009E727E" w:rsidRPr="009E727E" w:rsidRDefault="009E727E" w:rsidP="009E727E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5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779ABC27" w14:textId="77777777" w:rsidR="009E727E" w:rsidRPr="009E727E" w:rsidRDefault="009E727E" w:rsidP="009E727E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color w:val="0D0D0D"/>
          <w:sz w:val="28"/>
          <w:szCs w:val="28"/>
          <w:lang w:eastAsia="ru-RU"/>
        </w:rPr>
      </w:pP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Створіть форму з наступними полями: </w:t>
      </w:r>
      <w:r w:rsidRPr="009E727E">
        <w:rPr>
          <w:rFonts w:ascii="Arial" w:eastAsia="Times New Roman" w:hAnsi="Arial" w:cs="Arial"/>
          <w:b/>
          <w:bCs/>
          <w:color w:val="0D0D0D"/>
          <w:sz w:val="28"/>
          <w:szCs w:val="28"/>
          <w:lang w:eastAsia="ru-RU"/>
        </w:rPr>
        <w:t>Логін</w:t>
      </w: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 та </w:t>
      </w:r>
      <w:r w:rsidRPr="009E727E">
        <w:rPr>
          <w:rFonts w:ascii="Arial" w:eastAsia="Times New Roman" w:hAnsi="Arial" w:cs="Arial"/>
          <w:b/>
          <w:bCs/>
          <w:color w:val="0D0D0D"/>
          <w:sz w:val="28"/>
          <w:szCs w:val="28"/>
          <w:lang w:eastAsia="ru-RU"/>
        </w:rPr>
        <w:t>Пароль</w:t>
      </w:r>
    </w:p>
    <w:p w14:paraId="0631293F" w14:textId="77777777" w:rsidR="009E727E" w:rsidRPr="009E727E" w:rsidRDefault="009E727E" w:rsidP="009E727E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color w:val="0D0D0D"/>
          <w:sz w:val="28"/>
          <w:szCs w:val="28"/>
          <w:lang w:eastAsia="ru-RU"/>
        </w:rPr>
      </w:pP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Опрацюйте форму та створіть папку з ім’ям  логіна, якщо такої папки ще немає. А якщо є, то вивести повідомлення про помилку</w:t>
      </w:r>
    </w:p>
    <w:p w14:paraId="2707F9C7" w14:textId="77777777" w:rsidR="009E727E" w:rsidRPr="009E727E" w:rsidRDefault="009E727E" w:rsidP="009E727E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color w:val="0D0D0D"/>
          <w:sz w:val="28"/>
          <w:szCs w:val="28"/>
          <w:lang w:eastAsia="ru-RU"/>
        </w:rPr>
      </w:pP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Всередині створеної папки створіть </w:t>
      </w:r>
      <w:proofErr w:type="spellStart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підпапки</w:t>
      </w:r>
      <w:proofErr w:type="spellEnd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 </w:t>
      </w:r>
      <w:proofErr w:type="spellStart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video</w:t>
      </w:r>
      <w:proofErr w:type="spellEnd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, </w:t>
      </w:r>
      <w:proofErr w:type="spellStart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music</w:t>
      </w:r>
      <w:proofErr w:type="spellEnd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, </w:t>
      </w:r>
      <w:proofErr w:type="spellStart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photo</w:t>
      </w:r>
      <w:proofErr w:type="spellEnd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, а також декілька файлів всередині цих папок.</w:t>
      </w:r>
    </w:p>
    <w:p w14:paraId="7806215B" w14:textId="77777777" w:rsidR="009E727E" w:rsidRPr="009E727E" w:rsidRDefault="009E727E" w:rsidP="009E727E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color w:val="0D0D0D"/>
          <w:sz w:val="28"/>
          <w:szCs w:val="28"/>
          <w:lang w:eastAsia="ru-RU"/>
        </w:rPr>
      </w:pP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Створіть окрему сторінку </w:t>
      </w:r>
      <w:proofErr w:type="spellStart"/>
      <w:r w:rsidRPr="009E727E">
        <w:rPr>
          <w:rFonts w:ascii="Arial" w:eastAsia="Times New Roman" w:hAnsi="Arial" w:cs="Arial"/>
          <w:b/>
          <w:bCs/>
          <w:color w:val="0D0D0D"/>
          <w:sz w:val="28"/>
          <w:szCs w:val="28"/>
          <w:lang w:eastAsia="ru-RU"/>
        </w:rPr>
        <w:t>delete.php</w:t>
      </w:r>
      <w:proofErr w:type="spellEnd"/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 з полями </w:t>
      </w:r>
      <w:r w:rsidRPr="009E727E">
        <w:rPr>
          <w:rFonts w:ascii="Arial" w:eastAsia="Times New Roman" w:hAnsi="Arial" w:cs="Arial"/>
          <w:b/>
          <w:bCs/>
          <w:color w:val="0D0D0D"/>
          <w:sz w:val="28"/>
          <w:szCs w:val="28"/>
          <w:lang w:eastAsia="ru-RU"/>
        </w:rPr>
        <w:t>Логін</w:t>
      </w: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 xml:space="preserve"> та </w:t>
      </w:r>
      <w:r w:rsidRPr="009E727E">
        <w:rPr>
          <w:rFonts w:ascii="Arial" w:eastAsia="Times New Roman" w:hAnsi="Arial" w:cs="Arial"/>
          <w:b/>
          <w:bCs/>
          <w:color w:val="0D0D0D"/>
          <w:sz w:val="28"/>
          <w:szCs w:val="28"/>
          <w:lang w:eastAsia="ru-RU"/>
        </w:rPr>
        <w:t>Пароль</w:t>
      </w:r>
    </w:p>
    <w:p w14:paraId="1E3A86A3" w14:textId="77777777" w:rsidR="009E727E" w:rsidRPr="009E727E" w:rsidRDefault="009E727E" w:rsidP="009E727E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color w:val="0D0D0D"/>
          <w:sz w:val="28"/>
          <w:szCs w:val="28"/>
          <w:lang w:eastAsia="ru-RU"/>
        </w:rPr>
      </w:pPr>
      <w:r w:rsidRPr="009E727E">
        <w:rPr>
          <w:rFonts w:ascii="Arial" w:eastAsia="Times New Roman" w:hAnsi="Arial" w:cs="Arial"/>
          <w:color w:val="0D0D0D"/>
          <w:sz w:val="28"/>
          <w:szCs w:val="28"/>
          <w:lang w:eastAsia="ru-RU"/>
        </w:rPr>
        <w:t>Якщо ім’я логіна співпадає з ім’ям створеної папки, що була створена з попередньої сторінки, то вилучити цю папку з усім вмістом</w:t>
      </w:r>
    </w:p>
    <w:p w14:paraId="3B10F072" w14:textId="77777777" w:rsidR="009E727E" w:rsidRPr="009E727E" w:rsidRDefault="009E727E" w:rsidP="009E727E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9E727E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087E50FD" w14:textId="77777777" w:rsidR="009E727E" w:rsidRPr="009E727E" w:rsidRDefault="009E727E" w:rsidP="009E72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Керування користувачами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для створення користувача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Логін: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Пароль: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create_user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="Створити користувача"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для видалення користувача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delete.php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Логін: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Пароль: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delete_password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9E72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="Видалити користувача"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create_user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??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"./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users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file_exists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0777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video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0777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music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0777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0777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video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/video1.mp4"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music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/music1.flac"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user_folder</w:t>
      </w:r>
      <w:proofErr w:type="spellEnd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/photo1.jpg"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"Користувач '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успішно створений."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"Помилка: Користувач з ім'ям '</w:t>
      </w:r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9E72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9E727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9E72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вже існує."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9E72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9E72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9E72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222E0F56" w14:textId="77777777" w:rsidR="009E727E" w:rsidRPr="009E727E" w:rsidRDefault="009E727E" w:rsidP="009E72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E727E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>:</w:t>
      </w:r>
    </w:p>
    <w:p w14:paraId="5C0F1E2C" w14:textId="279370D8" w:rsidR="009E727E" w:rsidRPr="009E727E" w:rsidRDefault="00E04957" w:rsidP="009E72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4957">
        <w:rPr>
          <w:rFonts w:ascii="Times New Roman" w:hAnsi="Times New Roman"/>
          <w:sz w:val="28"/>
          <w:szCs w:val="28"/>
        </w:rPr>
        <w:drawing>
          <wp:inline distT="0" distB="0" distL="0" distR="0" wp14:anchorId="5E5CC4F1" wp14:editId="625A7DDA">
            <wp:extent cx="4495799" cy="35720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523" cy="35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6636" w14:textId="0009D9FC" w:rsidR="009E727E" w:rsidRPr="009E727E" w:rsidRDefault="009E727E" w:rsidP="009E72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9E727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5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пятого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07A7689A" w14:textId="72911BBF" w:rsidR="00A82F8F" w:rsidRPr="009E727E" w:rsidRDefault="0023020D" w:rsidP="0023020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Висновок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: В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ході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727E">
        <w:rPr>
          <w:rFonts w:ascii="Times New Roman" w:hAnsi="Times New Roman"/>
          <w:sz w:val="28"/>
          <w:szCs w:val="28"/>
        </w:rPr>
        <w:t xml:space="preserve">цієї лабораторної роботи я вдосконалив свої навички роботи з середовищем програмування </w:t>
      </w:r>
      <w:r w:rsidRPr="009E727E">
        <w:rPr>
          <w:rFonts w:ascii="Times New Roman" w:hAnsi="Times New Roman"/>
          <w:sz w:val="28"/>
          <w:szCs w:val="28"/>
          <w:lang w:val="en-US"/>
        </w:rPr>
        <w:t>php</w:t>
      </w:r>
      <w:r w:rsidRPr="009E727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9E727E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9E727E">
        <w:rPr>
          <w:rFonts w:ascii="Times New Roman" w:hAnsi="Times New Roman"/>
          <w:sz w:val="28"/>
          <w:szCs w:val="28"/>
          <w:lang w:val="ru-RU"/>
        </w:rPr>
        <w:t xml:space="preserve"> практики над </w:t>
      </w:r>
      <w:r w:rsidR="009E727E">
        <w:rPr>
          <w:rFonts w:ascii="Times New Roman" w:hAnsi="Times New Roman"/>
          <w:sz w:val="28"/>
          <w:szCs w:val="28"/>
          <w:lang w:val="en-US"/>
        </w:rPr>
        <w:t>cookie</w:t>
      </w:r>
      <w:r w:rsidR="009E727E" w:rsidRPr="009E727E">
        <w:rPr>
          <w:rFonts w:ascii="Times New Roman" w:hAnsi="Times New Roman"/>
          <w:sz w:val="28"/>
          <w:szCs w:val="28"/>
          <w:lang w:val="ru-RU"/>
        </w:rPr>
        <w:t xml:space="preserve">? </w:t>
      </w:r>
      <w:r w:rsidR="00E04957">
        <w:rPr>
          <w:rFonts w:ascii="Times New Roman" w:hAnsi="Times New Roman"/>
          <w:sz w:val="28"/>
          <w:szCs w:val="28"/>
          <w:lang w:val="en-US"/>
        </w:rPr>
        <w:t>S</w:t>
      </w:r>
      <w:r w:rsidR="009E727E">
        <w:rPr>
          <w:rFonts w:ascii="Times New Roman" w:hAnsi="Times New Roman"/>
          <w:sz w:val="28"/>
          <w:szCs w:val="28"/>
          <w:lang w:val="en-US"/>
        </w:rPr>
        <w:t>ession</w:t>
      </w:r>
      <w:r w:rsidR="00E04957" w:rsidRPr="00E049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04957">
        <w:rPr>
          <w:rFonts w:ascii="Times New Roman" w:hAnsi="Times New Roman"/>
          <w:sz w:val="28"/>
          <w:szCs w:val="28"/>
          <w:lang w:val="ru-RU"/>
        </w:rPr>
        <w:t>та файлами</w:t>
      </w:r>
      <w:r w:rsidRPr="009E727E">
        <w:rPr>
          <w:rFonts w:ascii="Times New Roman" w:hAnsi="Times New Roman"/>
          <w:sz w:val="28"/>
          <w:szCs w:val="28"/>
        </w:rPr>
        <w:t>.</w:t>
      </w:r>
    </w:p>
    <w:p w14:paraId="745AA7E0" w14:textId="77777777" w:rsidR="00731C66" w:rsidRPr="009E727E" w:rsidRDefault="00731C66" w:rsidP="008F1E5F">
      <w:pPr>
        <w:spacing w:after="0"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sectPr w:rsidR="00731C66" w:rsidRPr="009E727E" w:rsidSect="009F13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E744" w14:textId="77777777" w:rsidR="00DE28EE" w:rsidRDefault="00DE28EE">
      <w:r>
        <w:separator/>
      </w:r>
    </w:p>
  </w:endnote>
  <w:endnote w:type="continuationSeparator" w:id="0">
    <w:p w14:paraId="51F0F5F8" w14:textId="77777777" w:rsidR="00DE28EE" w:rsidRDefault="00DE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9823" w14:textId="77777777" w:rsidR="00E04957" w:rsidRDefault="00E0495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DF94" w14:textId="77777777" w:rsidR="00E04957" w:rsidRDefault="00E0495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2936" w14:textId="77777777" w:rsidR="00E04957" w:rsidRDefault="00E049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424F" w14:textId="77777777" w:rsidR="00DE28EE" w:rsidRDefault="00DE28EE">
      <w:r>
        <w:separator/>
      </w:r>
    </w:p>
  </w:footnote>
  <w:footnote w:type="continuationSeparator" w:id="0">
    <w:p w14:paraId="5AC80E48" w14:textId="77777777" w:rsidR="00DE28EE" w:rsidRDefault="00DE2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19D0" w14:textId="77777777" w:rsidR="00E04957" w:rsidRDefault="00E0495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2D974078" w:rsidR="00326D2B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6C3E9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</w:t>
                            </w:r>
                            <w:r w:rsidR="008F1E5F" w:rsidRPr="008F1E5F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.10.000 –</w:t>
                            </w:r>
                            <w:r w:rsidR="003E0570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6C3E9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E91149C" w14:textId="77777777" w:rsidR="006C3E95" w:rsidRPr="008F1E5F" w:rsidRDefault="006C3E95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2D974078" w:rsidR="00326D2B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6C3E95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.12</w:t>
                      </w:r>
                      <w:r w:rsidR="008F1E5F" w:rsidRPr="008F1E5F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.10.000 –</w:t>
                      </w:r>
                      <w:r w:rsidR="003E0570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6C3E95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</w:p>
                    <w:p w14:paraId="1E91149C" w14:textId="77777777" w:rsidR="006C3E95" w:rsidRPr="008F1E5F" w:rsidRDefault="006C3E95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103A7B">
      <w:rPr>
        <w:rFonts w:ascii="Times New Roman" w:hAnsi="Times New Roman" w:cs="Times New Roman"/>
        <w:noProof/>
        <w:color w:val="000000" w:themeColor="text1"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DF9C325" w:rsidR="00326D2B" w:rsidRPr="00103A7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Лр.</w:t>
                            </w:r>
                            <w:r w:rsidR="009E727E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8DC00FF" w:rsidR="00326D2B" w:rsidRPr="00103A7B" w:rsidRDefault="00103A7B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03A7B"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  <w:t>Кухновець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637D5A9" w:rsidR="00326D2B" w:rsidRDefault="008047C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  <w:t xml:space="preserve"> О.Г.</w:t>
                              </w:r>
                            </w:p>
                            <w:p w14:paraId="670C7FEC" w14:textId="77777777" w:rsidR="008047C4" w:rsidRPr="008047C4" w:rsidRDefault="008047C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05512B6" w:rsidR="00326D2B" w:rsidRPr="009E727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9E727E"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5D67E76D" w:rsidR="00326D2B" w:rsidRDefault="00E0495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en-US"/>
                              </w:rPr>
                              <w:t>8</w:t>
                            </w:r>
                          </w:p>
                          <w:p w14:paraId="76261A82" w14:textId="77777777" w:rsidR="00E04957" w:rsidRPr="00E04957" w:rsidRDefault="00E0495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84DDF81" w:rsidR="00326D2B" w:rsidRPr="00103A7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</w:pP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ФІКТ</w:t>
                            </w:r>
                            <w:r w:rsidRPr="00103A7B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,</w:t>
                            </w: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 22-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DF9C325" w:rsidR="00326D2B" w:rsidRPr="00103A7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103A7B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8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Лр.</w:t>
                      </w:r>
                      <w:r w:rsidR="009E727E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8DC00FF" w:rsidR="00326D2B" w:rsidRPr="00103A7B" w:rsidRDefault="00103A7B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03A7B"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  <w:t>Кухновець А.В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637D5A9" w:rsidR="00326D2B" w:rsidRDefault="008047C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  <w:t xml:space="preserve"> О.Г.</w:t>
                        </w:r>
                      </w:p>
                      <w:p w14:paraId="670C7FEC" w14:textId="77777777" w:rsidR="008047C4" w:rsidRPr="008047C4" w:rsidRDefault="008047C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05512B6" w:rsidR="00326D2B" w:rsidRPr="009E727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9E727E"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5D67E76D" w:rsidR="00326D2B" w:rsidRDefault="00E0495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  <w:lang w:val="en-US"/>
                        </w:rPr>
                        <w:t>8</w:t>
                      </w:r>
                    </w:p>
                    <w:p w14:paraId="76261A82" w14:textId="77777777" w:rsidR="00E04957" w:rsidRPr="00E04957" w:rsidRDefault="00E0495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84DDF81" w:rsidR="00326D2B" w:rsidRPr="00103A7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color w:val="000000" w:themeColor="text1"/>
                          <w:sz w:val="36"/>
                        </w:rPr>
                      </w:pP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ФІКТ</w:t>
                      </w:r>
                      <w:r w:rsidRPr="00103A7B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,</w:t>
                      </w: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гр. 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 22-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4B48"/>
    <w:multiLevelType w:val="multilevel"/>
    <w:tmpl w:val="952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43362"/>
    <w:multiLevelType w:val="multilevel"/>
    <w:tmpl w:val="F8C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C27F3"/>
    <w:multiLevelType w:val="multilevel"/>
    <w:tmpl w:val="8E389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926AB"/>
    <w:multiLevelType w:val="multilevel"/>
    <w:tmpl w:val="65249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4069B"/>
    <w:multiLevelType w:val="multilevel"/>
    <w:tmpl w:val="534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1090"/>
    <w:multiLevelType w:val="multilevel"/>
    <w:tmpl w:val="17D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3E6BE4"/>
    <w:multiLevelType w:val="multilevel"/>
    <w:tmpl w:val="BA56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B2408"/>
    <w:multiLevelType w:val="multilevel"/>
    <w:tmpl w:val="0B9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1491C"/>
    <w:multiLevelType w:val="multilevel"/>
    <w:tmpl w:val="F9F8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881191B"/>
    <w:multiLevelType w:val="multilevel"/>
    <w:tmpl w:val="CD9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7C7773"/>
    <w:multiLevelType w:val="multilevel"/>
    <w:tmpl w:val="7EC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6" w15:restartNumberingAfterBreak="0">
    <w:nsid w:val="318205CD"/>
    <w:multiLevelType w:val="multilevel"/>
    <w:tmpl w:val="5B3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9" w15:restartNumberingAfterBreak="0">
    <w:nsid w:val="35605910"/>
    <w:multiLevelType w:val="multilevel"/>
    <w:tmpl w:val="FD74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B7886"/>
    <w:multiLevelType w:val="multilevel"/>
    <w:tmpl w:val="1E8C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2C5918"/>
    <w:multiLevelType w:val="multilevel"/>
    <w:tmpl w:val="6C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410B7C"/>
    <w:multiLevelType w:val="multilevel"/>
    <w:tmpl w:val="8E5A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FB3430C"/>
    <w:multiLevelType w:val="multilevel"/>
    <w:tmpl w:val="E4CA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F4692"/>
    <w:multiLevelType w:val="multilevel"/>
    <w:tmpl w:val="24FE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1D6D5B"/>
    <w:multiLevelType w:val="multilevel"/>
    <w:tmpl w:val="1FB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305A0"/>
    <w:multiLevelType w:val="multilevel"/>
    <w:tmpl w:val="127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770C2"/>
    <w:multiLevelType w:val="multilevel"/>
    <w:tmpl w:val="2F5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CF3FB6"/>
    <w:multiLevelType w:val="multilevel"/>
    <w:tmpl w:val="C97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44645"/>
    <w:multiLevelType w:val="multilevel"/>
    <w:tmpl w:val="F44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5F03AC"/>
    <w:multiLevelType w:val="multilevel"/>
    <w:tmpl w:val="2A36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E95864"/>
    <w:multiLevelType w:val="multilevel"/>
    <w:tmpl w:val="688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209D7"/>
    <w:multiLevelType w:val="multilevel"/>
    <w:tmpl w:val="45F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5476D"/>
    <w:multiLevelType w:val="multilevel"/>
    <w:tmpl w:val="B47A2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180713"/>
    <w:multiLevelType w:val="multilevel"/>
    <w:tmpl w:val="189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A0CC9"/>
    <w:multiLevelType w:val="multilevel"/>
    <w:tmpl w:val="7454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CD1D20"/>
    <w:multiLevelType w:val="multilevel"/>
    <w:tmpl w:val="269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E45980"/>
    <w:multiLevelType w:val="hybridMultilevel"/>
    <w:tmpl w:val="88803A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5" w15:restartNumberingAfterBreak="0">
    <w:nsid w:val="763936F1"/>
    <w:multiLevelType w:val="multilevel"/>
    <w:tmpl w:val="08E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0"/>
  </w:num>
  <w:num w:numId="5">
    <w:abstractNumId w:val="28"/>
  </w:num>
  <w:num w:numId="6">
    <w:abstractNumId w:val="17"/>
  </w:num>
  <w:num w:numId="7">
    <w:abstractNumId w:val="12"/>
  </w:num>
  <w:num w:numId="8">
    <w:abstractNumId w:val="26"/>
  </w:num>
  <w:num w:numId="9">
    <w:abstractNumId w:val="24"/>
  </w:num>
  <w:num w:numId="10">
    <w:abstractNumId w:val="7"/>
  </w:num>
  <w:num w:numId="11">
    <w:abstractNumId w:val="27"/>
  </w:num>
  <w:num w:numId="12">
    <w:abstractNumId w:val="37"/>
  </w:num>
  <w:num w:numId="13">
    <w:abstractNumId w:val="21"/>
  </w:num>
  <w:num w:numId="14">
    <w:abstractNumId w:val="44"/>
  </w:num>
  <w:num w:numId="15">
    <w:abstractNumId w:val="10"/>
  </w:num>
  <w:num w:numId="16">
    <w:abstractNumId w:val="42"/>
  </w:num>
  <w:num w:numId="17">
    <w:abstractNumId w:val="36"/>
  </w:num>
  <w:num w:numId="18">
    <w:abstractNumId w:val="13"/>
  </w:num>
  <w:num w:numId="19">
    <w:abstractNumId w:val="6"/>
  </w:num>
  <w:num w:numId="20">
    <w:abstractNumId w:val="8"/>
  </w:num>
  <w:num w:numId="21">
    <w:abstractNumId w:val="2"/>
  </w:num>
  <w:num w:numId="22">
    <w:abstractNumId w:val="32"/>
  </w:num>
  <w:num w:numId="23">
    <w:abstractNumId w:val="22"/>
  </w:num>
  <w:num w:numId="24">
    <w:abstractNumId w:val="43"/>
  </w:num>
  <w:num w:numId="25">
    <w:abstractNumId w:val="29"/>
  </w:num>
  <w:num w:numId="26">
    <w:abstractNumId w:val="35"/>
  </w:num>
  <w:num w:numId="27">
    <w:abstractNumId w:val="9"/>
  </w:num>
  <w:num w:numId="28">
    <w:abstractNumId w:val="39"/>
    <w:lvlOverride w:ilvl="0">
      <w:lvl w:ilvl="0">
        <w:numFmt w:val="decimal"/>
        <w:lvlText w:val="%1."/>
        <w:lvlJc w:val="left"/>
      </w:lvl>
    </w:lvlOverride>
  </w:num>
  <w:num w:numId="29">
    <w:abstractNumId w:val="39"/>
    <w:lvlOverride w:ilvl="0">
      <w:lvl w:ilvl="0">
        <w:numFmt w:val="decimal"/>
        <w:lvlText w:val="%1."/>
        <w:lvlJc w:val="left"/>
      </w:lvl>
    </w:lvlOverride>
  </w:num>
  <w:num w:numId="30">
    <w:abstractNumId w:val="23"/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38"/>
  </w:num>
  <w:num w:numId="34">
    <w:abstractNumId w:val="40"/>
  </w:num>
  <w:num w:numId="35">
    <w:abstractNumId w:val="34"/>
  </w:num>
  <w:num w:numId="36">
    <w:abstractNumId w:val="30"/>
  </w:num>
  <w:num w:numId="37">
    <w:abstractNumId w:val="11"/>
  </w:num>
  <w:num w:numId="38">
    <w:abstractNumId w:val="33"/>
  </w:num>
  <w:num w:numId="39">
    <w:abstractNumId w:val="20"/>
  </w:num>
  <w:num w:numId="40">
    <w:abstractNumId w:val="41"/>
  </w:num>
  <w:num w:numId="41">
    <w:abstractNumId w:val="3"/>
  </w:num>
  <w:num w:numId="42">
    <w:abstractNumId w:val="45"/>
  </w:num>
  <w:num w:numId="43">
    <w:abstractNumId w:val="19"/>
  </w:num>
  <w:num w:numId="44">
    <w:abstractNumId w:val="16"/>
  </w:num>
  <w:num w:numId="45">
    <w:abstractNumId w:val="14"/>
  </w:num>
  <w:num w:numId="46">
    <w:abstractNumId w:val="31"/>
  </w:num>
  <w:num w:numId="47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7802"/>
    <w:rsid w:val="000E57FF"/>
    <w:rsid w:val="000F12CA"/>
    <w:rsid w:val="000F2684"/>
    <w:rsid w:val="000F7DC9"/>
    <w:rsid w:val="00103A7B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20D"/>
    <w:rsid w:val="00236856"/>
    <w:rsid w:val="002454A0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3551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45FDC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47F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5C"/>
    <w:rsid w:val="00454D51"/>
    <w:rsid w:val="004573EE"/>
    <w:rsid w:val="004610F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0322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3E95"/>
    <w:rsid w:val="006C7040"/>
    <w:rsid w:val="006D195A"/>
    <w:rsid w:val="006D6136"/>
    <w:rsid w:val="006E21D8"/>
    <w:rsid w:val="006F30A5"/>
    <w:rsid w:val="006F6F54"/>
    <w:rsid w:val="007131A7"/>
    <w:rsid w:val="007204D3"/>
    <w:rsid w:val="00721489"/>
    <w:rsid w:val="00723BB9"/>
    <w:rsid w:val="0072667C"/>
    <w:rsid w:val="00731C66"/>
    <w:rsid w:val="00735DB1"/>
    <w:rsid w:val="007431A9"/>
    <w:rsid w:val="007508BA"/>
    <w:rsid w:val="00763D44"/>
    <w:rsid w:val="00770DB4"/>
    <w:rsid w:val="007729DF"/>
    <w:rsid w:val="00780A5D"/>
    <w:rsid w:val="007844F4"/>
    <w:rsid w:val="00784A72"/>
    <w:rsid w:val="00785B3D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7C4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1E5F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12C4"/>
    <w:rsid w:val="009E4C33"/>
    <w:rsid w:val="009E727E"/>
    <w:rsid w:val="009F131C"/>
    <w:rsid w:val="009F2452"/>
    <w:rsid w:val="009F44ED"/>
    <w:rsid w:val="009F7A31"/>
    <w:rsid w:val="00A002D3"/>
    <w:rsid w:val="00A04A26"/>
    <w:rsid w:val="00A0643F"/>
    <w:rsid w:val="00A14BB4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F8F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176E3"/>
    <w:rsid w:val="00C21BD2"/>
    <w:rsid w:val="00C27558"/>
    <w:rsid w:val="00C32DBF"/>
    <w:rsid w:val="00C3563B"/>
    <w:rsid w:val="00C44231"/>
    <w:rsid w:val="00C47DBE"/>
    <w:rsid w:val="00C517CB"/>
    <w:rsid w:val="00C64B03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752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E28EE"/>
    <w:rsid w:val="00DF189B"/>
    <w:rsid w:val="00DF53AD"/>
    <w:rsid w:val="00DF53B9"/>
    <w:rsid w:val="00DF5C55"/>
    <w:rsid w:val="00DF7A47"/>
    <w:rsid w:val="00E01025"/>
    <w:rsid w:val="00E04957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5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styleId="af8">
    <w:name w:val="Unresolved Mention"/>
    <w:basedOn w:val="a0"/>
    <w:uiPriority w:val="99"/>
    <w:semiHidden/>
    <w:unhideWhenUsed/>
    <w:rsid w:val="002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105</TotalTime>
  <Pages>10</Pages>
  <Words>8342</Words>
  <Characters>4755</Characters>
  <Application>Microsoft Office Word</Application>
  <DocSecurity>0</DocSecurity>
  <Lines>39</Lines>
  <Paragraphs>26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Артем Кухновець</cp:lastModifiedBy>
  <cp:revision>11</cp:revision>
  <cp:lastPrinted>2015-03-05T20:32:00Z</cp:lastPrinted>
  <dcterms:created xsi:type="dcterms:W3CDTF">2024-02-06T17:11:00Z</dcterms:created>
  <dcterms:modified xsi:type="dcterms:W3CDTF">2024-03-06T16:26:00Z</dcterms:modified>
</cp:coreProperties>
</file>