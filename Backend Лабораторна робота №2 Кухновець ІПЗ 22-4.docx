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05BD" w14:textId="624DE234" w:rsidR="003B4B06" w:rsidRPr="008047C4" w:rsidRDefault="00103A7B" w:rsidP="00103A7B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bookmarkStart w:id="0" w:name="_Hlk159530251"/>
      <w:bookmarkEnd w:id="0"/>
      <w:r>
        <w:rPr>
          <w:rFonts w:ascii="Times New Roman" w:hAnsi="Times New Roman"/>
          <w:b/>
          <w:sz w:val="32"/>
          <w:szCs w:val="32"/>
        </w:rPr>
        <w:t>Лабораторна робота №</w:t>
      </w:r>
      <w:r w:rsidR="008047C4">
        <w:rPr>
          <w:rFonts w:ascii="Times New Roman" w:hAnsi="Times New Roman"/>
          <w:b/>
          <w:sz w:val="32"/>
          <w:szCs w:val="32"/>
          <w:lang w:val="ru-RU"/>
        </w:rPr>
        <w:t>2</w:t>
      </w:r>
    </w:p>
    <w:p w14:paraId="2AD82DF8" w14:textId="77777777" w:rsidR="008047C4" w:rsidRDefault="008047C4" w:rsidP="008047C4">
      <w:pPr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  <w:r w:rsidRPr="008047C4">
        <w:rPr>
          <w:rFonts w:ascii="Times New Roman" w:hAnsi="Times New Roman"/>
          <w:b/>
          <w:bCs/>
          <w:sz w:val="32"/>
          <w:szCs w:val="32"/>
        </w:rPr>
        <w:t>Використання функцій, рядків, масивів та форм в РНР</w:t>
      </w:r>
    </w:p>
    <w:p w14:paraId="5C22764F" w14:textId="6F57B673" w:rsidR="008047C4" w:rsidRPr="008047C4" w:rsidRDefault="002454A0" w:rsidP="008047C4">
      <w:pPr>
        <w:spacing w:line="360" w:lineRule="auto"/>
        <w:rPr>
          <w:sz w:val="28"/>
          <w:szCs w:val="28"/>
          <w:lang w:val="ru-RU"/>
        </w:rPr>
      </w:pPr>
      <w:r w:rsidRPr="002454A0">
        <w:rPr>
          <w:rFonts w:ascii="Times New Roman" w:hAnsi="Times New Roman"/>
          <w:b/>
          <w:bCs/>
          <w:sz w:val="28"/>
          <w:szCs w:val="28"/>
        </w:rPr>
        <w:t>Мета:</w:t>
      </w:r>
      <w:r w:rsidR="008047C4" w:rsidRPr="008047C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proofErr w:type="spellStart"/>
      <w:r w:rsidR="008047C4" w:rsidRPr="008047C4">
        <w:rPr>
          <w:sz w:val="28"/>
          <w:szCs w:val="28"/>
          <w:lang w:val="ru-RU"/>
        </w:rPr>
        <w:t>Ознайомитись</w:t>
      </w:r>
      <w:proofErr w:type="spellEnd"/>
      <w:r w:rsidR="008047C4" w:rsidRPr="008047C4">
        <w:rPr>
          <w:sz w:val="28"/>
          <w:szCs w:val="28"/>
          <w:lang w:val="ru-RU"/>
        </w:rPr>
        <w:t xml:space="preserve"> з </w:t>
      </w:r>
      <w:proofErr w:type="spellStart"/>
      <w:r w:rsidR="008047C4" w:rsidRPr="008047C4">
        <w:rPr>
          <w:sz w:val="28"/>
          <w:szCs w:val="28"/>
          <w:lang w:val="ru-RU"/>
        </w:rPr>
        <w:t>роботою</w:t>
      </w:r>
      <w:proofErr w:type="spellEnd"/>
      <w:r w:rsidR="008047C4" w:rsidRPr="008047C4">
        <w:rPr>
          <w:sz w:val="28"/>
          <w:szCs w:val="28"/>
          <w:lang w:val="ru-RU"/>
        </w:rPr>
        <w:t xml:space="preserve"> </w:t>
      </w:r>
      <w:proofErr w:type="spellStart"/>
      <w:r w:rsidR="008047C4" w:rsidRPr="008047C4">
        <w:rPr>
          <w:sz w:val="28"/>
          <w:szCs w:val="28"/>
          <w:lang w:val="ru-RU"/>
        </w:rPr>
        <w:t>масивів</w:t>
      </w:r>
      <w:proofErr w:type="spellEnd"/>
      <w:r w:rsidR="008047C4" w:rsidRPr="008047C4">
        <w:rPr>
          <w:sz w:val="28"/>
          <w:szCs w:val="28"/>
          <w:lang w:val="ru-RU"/>
        </w:rPr>
        <w:t xml:space="preserve">, </w:t>
      </w:r>
      <w:proofErr w:type="spellStart"/>
      <w:r w:rsidR="008047C4" w:rsidRPr="008047C4">
        <w:rPr>
          <w:sz w:val="28"/>
          <w:szCs w:val="28"/>
          <w:lang w:val="ru-RU"/>
        </w:rPr>
        <w:t>рядків</w:t>
      </w:r>
      <w:proofErr w:type="spellEnd"/>
      <w:r w:rsidR="008047C4" w:rsidRPr="008047C4">
        <w:rPr>
          <w:sz w:val="28"/>
          <w:szCs w:val="28"/>
          <w:lang w:val="ru-RU"/>
        </w:rPr>
        <w:t xml:space="preserve">, </w:t>
      </w:r>
      <w:proofErr w:type="spellStart"/>
      <w:r w:rsidR="008047C4" w:rsidRPr="008047C4">
        <w:rPr>
          <w:sz w:val="28"/>
          <w:szCs w:val="28"/>
          <w:lang w:val="ru-RU"/>
        </w:rPr>
        <w:t>функцій</w:t>
      </w:r>
      <w:proofErr w:type="spellEnd"/>
      <w:r w:rsidR="008047C4" w:rsidRPr="008047C4">
        <w:rPr>
          <w:sz w:val="28"/>
          <w:szCs w:val="28"/>
          <w:lang w:val="ru-RU"/>
        </w:rPr>
        <w:t xml:space="preserve"> та форм</w:t>
      </w:r>
    </w:p>
    <w:p w14:paraId="79AFC6D0" w14:textId="039E7917" w:rsidR="002454A0" w:rsidRDefault="002454A0" w:rsidP="008047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Виконання лабораторної роботи:</w:t>
      </w:r>
    </w:p>
    <w:p w14:paraId="78D97F31" w14:textId="7078AF82" w:rsidR="002454A0" w:rsidRPr="002454A0" w:rsidRDefault="002454A0" w:rsidP="002454A0">
      <w:pPr>
        <w:spacing w:after="0" w:line="360" w:lineRule="auto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Завдання </w:t>
      </w:r>
      <w:r w:rsidR="008047C4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3C9B289F" w14:textId="77777777" w:rsidR="008047C4" w:rsidRPr="008047C4" w:rsidRDefault="008047C4" w:rsidP="008047C4">
      <w:pPr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047C4">
        <w:rPr>
          <w:rFonts w:ascii="Times New Roman" w:hAnsi="Times New Roman"/>
          <w:sz w:val="28"/>
          <w:szCs w:val="28"/>
        </w:rPr>
        <w:t xml:space="preserve">Створіть 4 текстових поля з мітками </w:t>
      </w:r>
      <w:r w:rsidRPr="008047C4">
        <w:rPr>
          <w:rFonts w:ascii="Times New Roman" w:hAnsi="Times New Roman"/>
          <w:i/>
          <w:iCs/>
          <w:sz w:val="28"/>
          <w:szCs w:val="28"/>
        </w:rPr>
        <w:t>Текст</w:t>
      </w:r>
      <w:r w:rsidRPr="008047C4">
        <w:rPr>
          <w:rFonts w:ascii="Times New Roman" w:hAnsi="Times New Roman"/>
          <w:sz w:val="28"/>
          <w:szCs w:val="28"/>
        </w:rPr>
        <w:t xml:space="preserve">, </w:t>
      </w:r>
      <w:r w:rsidRPr="008047C4">
        <w:rPr>
          <w:rFonts w:ascii="Times New Roman" w:hAnsi="Times New Roman"/>
          <w:i/>
          <w:iCs/>
          <w:sz w:val="28"/>
          <w:szCs w:val="28"/>
        </w:rPr>
        <w:t>Знайти,</w:t>
      </w:r>
      <w:r w:rsidRPr="008047C4">
        <w:rPr>
          <w:rFonts w:ascii="Times New Roman" w:hAnsi="Times New Roman"/>
          <w:sz w:val="28"/>
          <w:szCs w:val="28"/>
        </w:rPr>
        <w:t xml:space="preserve"> </w:t>
      </w:r>
      <w:r w:rsidRPr="008047C4">
        <w:rPr>
          <w:rFonts w:ascii="Times New Roman" w:hAnsi="Times New Roman"/>
          <w:i/>
          <w:iCs/>
          <w:sz w:val="28"/>
          <w:szCs w:val="28"/>
        </w:rPr>
        <w:t>Замінити і Результат</w:t>
      </w:r>
      <w:r w:rsidRPr="008047C4">
        <w:rPr>
          <w:rFonts w:ascii="Times New Roman" w:hAnsi="Times New Roman"/>
          <w:sz w:val="28"/>
          <w:szCs w:val="28"/>
        </w:rPr>
        <w:t>. Виконати  можливість заміни символів і вивести результат.</w:t>
      </w:r>
    </w:p>
    <w:p w14:paraId="277228A4" w14:textId="77777777" w:rsidR="008047C4" w:rsidRPr="008047C4" w:rsidRDefault="008047C4" w:rsidP="008047C4">
      <w:pPr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047C4">
        <w:rPr>
          <w:rFonts w:ascii="Times New Roman" w:hAnsi="Times New Roman"/>
          <w:sz w:val="28"/>
          <w:szCs w:val="28"/>
        </w:rPr>
        <w:t xml:space="preserve">Користувач вводить назви міст через пробіл. </w:t>
      </w:r>
      <w:proofErr w:type="spellStart"/>
      <w:r w:rsidRPr="008047C4">
        <w:rPr>
          <w:rFonts w:ascii="Times New Roman" w:hAnsi="Times New Roman"/>
          <w:sz w:val="28"/>
          <w:szCs w:val="28"/>
        </w:rPr>
        <w:t>Переставте</w:t>
      </w:r>
      <w:proofErr w:type="spellEnd"/>
      <w:r w:rsidRPr="008047C4">
        <w:rPr>
          <w:rFonts w:ascii="Times New Roman" w:hAnsi="Times New Roman"/>
          <w:sz w:val="28"/>
          <w:szCs w:val="28"/>
        </w:rPr>
        <w:t xml:space="preserve"> назви так, щоб назви були впорядковані за алфавітом.</w:t>
      </w:r>
    </w:p>
    <w:p w14:paraId="618DDCFD" w14:textId="77777777" w:rsidR="008047C4" w:rsidRPr="008047C4" w:rsidRDefault="008047C4" w:rsidP="008047C4">
      <w:pPr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047C4">
        <w:rPr>
          <w:rFonts w:ascii="Times New Roman" w:hAnsi="Times New Roman"/>
          <w:sz w:val="28"/>
          <w:szCs w:val="28"/>
        </w:rPr>
        <w:t xml:space="preserve">Дан рядок, що містить повне ім'я файлу, </w:t>
      </w:r>
      <w:r w:rsidRPr="008047C4">
        <w:rPr>
          <w:rFonts w:ascii="Times New Roman" w:hAnsi="Times New Roman"/>
          <w:i/>
          <w:iCs/>
          <w:sz w:val="28"/>
          <w:szCs w:val="28"/>
          <w:u w:val="single"/>
        </w:rPr>
        <w:t>наприклад</w:t>
      </w:r>
      <w:r w:rsidRPr="008047C4">
        <w:rPr>
          <w:rFonts w:ascii="Times New Roman" w:hAnsi="Times New Roman"/>
          <w:sz w:val="28"/>
          <w:szCs w:val="28"/>
        </w:rPr>
        <w:t>: </w:t>
      </w:r>
    </w:p>
    <w:p w14:paraId="1A63C5B5" w14:textId="77777777" w:rsidR="008047C4" w:rsidRPr="008047C4" w:rsidRDefault="008047C4" w:rsidP="008047C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8047C4">
        <w:rPr>
          <w:rFonts w:ascii="Times New Roman" w:hAnsi="Times New Roman"/>
          <w:b/>
          <w:bCs/>
          <w:sz w:val="28"/>
          <w:szCs w:val="28"/>
        </w:rPr>
        <w:t xml:space="preserve">D: \ </w:t>
      </w:r>
      <w:proofErr w:type="spellStart"/>
      <w:r w:rsidRPr="008047C4">
        <w:rPr>
          <w:rFonts w:ascii="Times New Roman" w:hAnsi="Times New Roman"/>
          <w:b/>
          <w:bCs/>
          <w:sz w:val="28"/>
          <w:szCs w:val="28"/>
        </w:rPr>
        <w:t>WebServers</w:t>
      </w:r>
      <w:proofErr w:type="spellEnd"/>
      <w:r w:rsidRPr="008047C4">
        <w:rPr>
          <w:rFonts w:ascii="Times New Roman" w:hAnsi="Times New Roman"/>
          <w:b/>
          <w:bCs/>
          <w:sz w:val="28"/>
          <w:szCs w:val="28"/>
        </w:rPr>
        <w:t xml:space="preserve"> \ </w:t>
      </w:r>
      <w:proofErr w:type="spellStart"/>
      <w:r w:rsidRPr="008047C4">
        <w:rPr>
          <w:rFonts w:ascii="Times New Roman" w:hAnsi="Times New Roman"/>
          <w:b/>
          <w:bCs/>
          <w:sz w:val="28"/>
          <w:szCs w:val="28"/>
        </w:rPr>
        <w:t>home</w:t>
      </w:r>
      <w:proofErr w:type="spellEnd"/>
      <w:r w:rsidRPr="008047C4">
        <w:rPr>
          <w:rFonts w:ascii="Times New Roman" w:hAnsi="Times New Roman"/>
          <w:b/>
          <w:bCs/>
          <w:sz w:val="28"/>
          <w:szCs w:val="28"/>
        </w:rPr>
        <w:t xml:space="preserve"> \ </w:t>
      </w:r>
      <w:proofErr w:type="spellStart"/>
      <w:r w:rsidRPr="008047C4">
        <w:rPr>
          <w:rFonts w:ascii="Times New Roman" w:hAnsi="Times New Roman"/>
          <w:b/>
          <w:bCs/>
          <w:sz w:val="28"/>
          <w:szCs w:val="28"/>
        </w:rPr>
        <w:t>testsite</w:t>
      </w:r>
      <w:proofErr w:type="spellEnd"/>
      <w:r w:rsidRPr="008047C4">
        <w:rPr>
          <w:rFonts w:ascii="Times New Roman" w:hAnsi="Times New Roman"/>
          <w:b/>
          <w:bCs/>
          <w:sz w:val="28"/>
          <w:szCs w:val="28"/>
        </w:rPr>
        <w:t xml:space="preserve"> \ </w:t>
      </w:r>
      <w:proofErr w:type="spellStart"/>
      <w:r w:rsidRPr="008047C4">
        <w:rPr>
          <w:rFonts w:ascii="Times New Roman" w:hAnsi="Times New Roman"/>
          <w:b/>
          <w:bCs/>
          <w:sz w:val="28"/>
          <w:szCs w:val="28"/>
        </w:rPr>
        <w:t>www</w:t>
      </w:r>
      <w:proofErr w:type="spellEnd"/>
      <w:r w:rsidRPr="008047C4">
        <w:rPr>
          <w:rFonts w:ascii="Times New Roman" w:hAnsi="Times New Roman"/>
          <w:b/>
          <w:bCs/>
          <w:sz w:val="28"/>
          <w:szCs w:val="28"/>
        </w:rPr>
        <w:t xml:space="preserve"> \ myfile.txt</w:t>
      </w:r>
    </w:p>
    <w:p w14:paraId="00A46489" w14:textId="77777777" w:rsidR="008047C4" w:rsidRPr="008047C4" w:rsidRDefault="008047C4" w:rsidP="008047C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8047C4">
        <w:rPr>
          <w:rFonts w:ascii="Times New Roman" w:hAnsi="Times New Roman"/>
          <w:sz w:val="28"/>
          <w:szCs w:val="28"/>
        </w:rPr>
        <w:t>     Виділіть з цього рядка ім'я файлу без розширення</w:t>
      </w:r>
    </w:p>
    <w:p w14:paraId="5D0575C3" w14:textId="7F0889EC" w:rsidR="008047C4" w:rsidRPr="008047C4" w:rsidRDefault="008047C4" w:rsidP="008047C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8047C4">
        <w:rPr>
          <w:rFonts w:ascii="Times New Roman" w:hAnsi="Times New Roman"/>
          <w:sz w:val="28"/>
          <w:szCs w:val="28"/>
        </w:rPr>
        <w:t>У двох рядках містяться дати виду День-Місяць-Рік (наприклад, 10-02-2015). Визначте кількість днів між датами.</w:t>
      </w:r>
    </w:p>
    <w:p w14:paraId="35839507" w14:textId="77777777" w:rsidR="008047C4" w:rsidRPr="008047C4" w:rsidRDefault="008047C4" w:rsidP="008047C4">
      <w:pPr>
        <w:numPr>
          <w:ilvl w:val="0"/>
          <w:numId w:val="2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047C4">
        <w:rPr>
          <w:rFonts w:ascii="Times New Roman" w:hAnsi="Times New Roman"/>
          <w:sz w:val="28"/>
          <w:szCs w:val="28"/>
        </w:rPr>
        <w:t>Генератор паролів: Напишіть програму, яка генерує випадковий пароль заданої довжини. Пароль може містити великі та малі літери, цифри та спеціальні символи.</w:t>
      </w:r>
    </w:p>
    <w:p w14:paraId="13F9098F" w14:textId="77777777" w:rsidR="008047C4" w:rsidRPr="008047C4" w:rsidRDefault="008047C4" w:rsidP="008047C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8047C4">
        <w:rPr>
          <w:rFonts w:ascii="Times New Roman" w:hAnsi="Times New Roman"/>
          <w:i/>
          <w:iCs/>
          <w:sz w:val="28"/>
          <w:szCs w:val="28"/>
          <w:u w:val="single"/>
        </w:rPr>
        <w:t>Перевірка пароля:</w:t>
      </w:r>
      <w:r w:rsidRPr="008047C4">
        <w:rPr>
          <w:rFonts w:ascii="Times New Roman" w:hAnsi="Times New Roman"/>
          <w:sz w:val="28"/>
          <w:szCs w:val="28"/>
        </w:rPr>
        <w:t xml:space="preserve"> Реалізуйте функцію, яка перевіряє, чи є введений користувачем пароль достатньо міцним. Вважайте пароль міцним, якщо він містить принаймні одну велику літеру, одну малу літеру, одну цифру та один спеціальний символ, і його довжина є не менше 8 символів.</w:t>
      </w:r>
    </w:p>
    <w:p w14:paraId="5E5BC73A" w14:textId="77777777" w:rsidR="006C3E95" w:rsidRDefault="006C3E95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78DD3642" w14:textId="77777777" w:rsidR="006C3E95" w:rsidRDefault="006C3E95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562F2563" w14:textId="77777777" w:rsidR="006C3E95" w:rsidRDefault="006C3E95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286903E4" w14:textId="77777777" w:rsidR="006C3E95" w:rsidRDefault="006C3E95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7412E593" w14:textId="77777777" w:rsidR="006C3E95" w:rsidRDefault="006C3E95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1A97C671" w14:textId="77777777" w:rsidR="006C3E95" w:rsidRDefault="006C3E95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03747AC7" w14:textId="77777777" w:rsidR="006C3E95" w:rsidRDefault="006C3E95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060B3948" w14:textId="77777777" w:rsidR="006C3E95" w:rsidRDefault="006C3E95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7F98D194" w14:textId="77777777" w:rsidR="006C3E95" w:rsidRDefault="006C3E95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45AAFC04" w14:textId="77A13C72" w:rsidR="002454A0" w:rsidRDefault="00A82F8F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  <w:r w:rsidRPr="008047C4">
        <w:rPr>
          <w:rFonts w:ascii="Times New Roman" w:hAnsi="Times New Roman"/>
          <w:i/>
          <w:iCs/>
          <w:sz w:val="28"/>
          <w:szCs w:val="28"/>
        </w:rPr>
        <w:t xml:space="preserve">Виконання завдання: </w:t>
      </w:r>
    </w:p>
    <w:p w14:paraId="6825A6D3" w14:textId="77777777" w:rsidR="008047C4" w:rsidRPr="008047C4" w:rsidRDefault="008047C4" w:rsidP="008047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generatePassword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"abcdefghijklmnopqrstuvwxyzABCDEFGHIJKLMNOPQRSTUVWXYZ0123456789!@#$%^&amp;*()"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strlen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-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)];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checkPasswordStrength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preg_match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"/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^(?=.*[a-z])(?=.*[A-Z])(?=.*\d)(?=.*[@#$%^&amp;*()])[A-Za-z\d@#$%^&amp;*()]{8,}$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Обробка введення форми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Заміна символів у тексті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search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search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replace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replace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str_replace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search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replace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Сортування назв міст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cities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citiesArray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preg_split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[\s,]+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citiesArray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array_map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trim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citiesArray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array_filter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sortedCities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', 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Вилучення імені файлу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filePath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pathinfo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PATHINFO_FILENAME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Різниця між датами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$date1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"date1"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DateTime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047C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>createFromFormat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"d-m-Y"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"date1"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: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$date2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"date2"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DateTime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047C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uk-UA"/>
        </w:rPr>
        <w:t>createFromFormat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"d-m-Y"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"date2"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: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diff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$date1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$date2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?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$date1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diff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$date2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)-&gt;</w:t>
      </w:r>
      <w:proofErr w:type="spellStart"/>
      <w:r w:rsidRPr="008047C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days</w:t>
      </w:r>
      <w:proofErr w:type="spellEnd"/>
      <w:r w:rsidRPr="008047C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Генерація пароля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passwordLength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passwordLength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generatedPassword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generatePassword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passwordLength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Перевірка пароля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inputPassword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inputPassword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passwordStrength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checkPasswordStrength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inputPassword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?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"міцний"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"слабкий"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Лабораторна робота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lastRenderedPageBreak/>
        <w:t xml:space="preserve">    &lt;h2&gt;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Заміна символів у тексті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Текст: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Знайти: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search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search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Замінити: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replace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replace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Результат: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disabled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&lt;h2&gt;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Сортування назв міст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Назви міст: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cities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Впорядковані міста: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sortedCities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disabled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&lt;h2&gt;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Вилучення імені файлу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Повний шлях до файлу: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filePath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Ім'я файлу: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disabled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&lt;h2&gt;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Різниця між датами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Дата 1 (День-Місяць-Рік):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="date1"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"date1"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Дата 2 (День-Місяць-Рік):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="date2"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"date2"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Кількість днів між датами: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diff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disabled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&lt;h2&gt;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Генератор паролів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Довжина паролю: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passwordLength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passwordLength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Згенерований пароль: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generatedPassword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disabled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&lt;h2&gt;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Перевірка пароля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Введіть пароль для перевірки: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inputPassword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inputPassword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Міцність паролю: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passwordStrength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disabled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="Виконати"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3136FB06" w14:textId="3C5B9084" w:rsidR="008047C4" w:rsidRPr="008047C4" w:rsidRDefault="008047C4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47A44F80" w14:textId="65945E2B" w:rsidR="002454A0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778A6958" w14:textId="01B386C2" w:rsidR="00A82F8F" w:rsidRDefault="008047C4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047C4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4562DE" wp14:editId="44EA3B64">
            <wp:extent cx="2838848" cy="452552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63" cy="45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F62C" w14:textId="35433B85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E1906" w:rsidRPr="00CE1906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.1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</w:t>
      </w:r>
      <w:r w:rsidR="00CE1906">
        <w:rPr>
          <w:rFonts w:ascii="Times New Roman" w:hAnsi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E1906">
        <w:rPr>
          <w:rFonts w:ascii="Times New Roman" w:hAnsi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6FA293FE" w14:textId="2EF2E5C3" w:rsidR="008047C4" w:rsidRPr="008047C4" w:rsidRDefault="00A82F8F" w:rsidP="008047C4">
      <w:pPr>
        <w:spacing w:line="360" w:lineRule="auto"/>
        <w:ind w:left="720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047C4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8047C4" w:rsidRPr="008047C4">
        <w:rPr>
          <w:sz w:val="28"/>
          <w:szCs w:val="28"/>
        </w:rPr>
        <w:t>Написати функцію-генератор імен. Функція приймає масив з складів або символів. Функція має повертати згенероване ім’я кішки, собаки, хом’ячка або іншої тваринки</w:t>
      </w:r>
    </w:p>
    <w:p w14:paraId="6724E3EF" w14:textId="77777777" w:rsidR="008047C4" w:rsidRPr="008047C4" w:rsidRDefault="008047C4" w:rsidP="008047C4">
      <w:pPr>
        <w:numPr>
          <w:ilvl w:val="0"/>
          <w:numId w:val="32"/>
        </w:numPr>
        <w:spacing w:after="0" w:line="360" w:lineRule="auto"/>
        <w:rPr>
          <w:sz w:val="28"/>
          <w:szCs w:val="28"/>
        </w:rPr>
      </w:pPr>
      <w:r w:rsidRPr="008047C4">
        <w:rPr>
          <w:sz w:val="28"/>
          <w:szCs w:val="28"/>
        </w:rPr>
        <w:t>Створіть 2 функції:</w:t>
      </w:r>
    </w:p>
    <w:p w14:paraId="4F432761" w14:textId="77777777" w:rsidR="008047C4" w:rsidRPr="008047C4" w:rsidRDefault="008047C4" w:rsidP="008047C4">
      <w:pPr>
        <w:numPr>
          <w:ilvl w:val="0"/>
          <w:numId w:val="33"/>
        </w:numPr>
        <w:spacing w:after="0" w:line="360" w:lineRule="auto"/>
        <w:rPr>
          <w:sz w:val="28"/>
          <w:szCs w:val="28"/>
        </w:rPr>
      </w:pPr>
      <w:r w:rsidRPr="008047C4">
        <w:rPr>
          <w:sz w:val="28"/>
          <w:szCs w:val="28"/>
        </w:rPr>
        <w:t xml:space="preserve">функцію </w:t>
      </w:r>
      <w:proofErr w:type="spellStart"/>
      <w:r w:rsidRPr="008047C4">
        <w:rPr>
          <w:b/>
          <w:bCs/>
          <w:sz w:val="28"/>
          <w:szCs w:val="28"/>
        </w:rPr>
        <w:t>createArray</w:t>
      </w:r>
      <w:proofErr w:type="spellEnd"/>
      <w:r w:rsidRPr="008047C4">
        <w:rPr>
          <w:b/>
          <w:bCs/>
          <w:sz w:val="28"/>
          <w:szCs w:val="28"/>
        </w:rPr>
        <w:t>(),</w:t>
      </w:r>
      <w:r w:rsidRPr="008047C4">
        <w:rPr>
          <w:sz w:val="28"/>
          <w:szCs w:val="28"/>
        </w:rPr>
        <w:t xml:space="preserve"> яка створює  масив з випадковою довжиною (від 3 до 7) і випадковими значеннями (від 10 до 20)</w:t>
      </w:r>
    </w:p>
    <w:p w14:paraId="6CF749E9" w14:textId="259DE244" w:rsidR="008047C4" w:rsidRDefault="008047C4" w:rsidP="008047C4">
      <w:pPr>
        <w:numPr>
          <w:ilvl w:val="0"/>
          <w:numId w:val="34"/>
        </w:numPr>
        <w:spacing w:after="0" w:line="360" w:lineRule="auto"/>
        <w:rPr>
          <w:sz w:val="28"/>
          <w:szCs w:val="28"/>
        </w:rPr>
      </w:pPr>
      <w:r w:rsidRPr="008047C4">
        <w:rPr>
          <w:sz w:val="28"/>
          <w:szCs w:val="28"/>
        </w:rPr>
        <w:t>функцію , яка приймає 2 масиви і виконує наступні дії: </w:t>
      </w:r>
    </w:p>
    <w:p w14:paraId="65DB5B17" w14:textId="581FBE93" w:rsidR="008047C4" w:rsidRPr="008047C4" w:rsidRDefault="008047C4" w:rsidP="008047C4">
      <w:pPr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8047C4">
        <w:rPr>
          <w:sz w:val="28"/>
          <w:szCs w:val="28"/>
        </w:rPr>
        <w:t>З’єднує обидва масиви в один</w:t>
      </w:r>
    </w:p>
    <w:p w14:paraId="2B426D7B" w14:textId="77777777" w:rsidR="008047C4" w:rsidRPr="008047C4" w:rsidRDefault="008047C4" w:rsidP="008047C4">
      <w:pPr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8047C4">
        <w:rPr>
          <w:sz w:val="28"/>
          <w:szCs w:val="28"/>
        </w:rPr>
        <w:t>Вилучає повторювані елементи з отриманого масиву</w:t>
      </w:r>
    </w:p>
    <w:p w14:paraId="2E6EBF48" w14:textId="77777777" w:rsidR="008047C4" w:rsidRPr="008047C4" w:rsidRDefault="008047C4" w:rsidP="008047C4">
      <w:pPr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8047C4">
        <w:rPr>
          <w:sz w:val="28"/>
          <w:szCs w:val="28"/>
        </w:rPr>
        <w:t>Відсортовує отриманий масив за зростанням і повертає його</w:t>
      </w:r>
    </w:p>
    <w:p w14:paraId="2CAA850E" w14:textId="77777777" w:rsidR="008047C4" w:rsidRPr="008047C4" w:rsidRDefault="008047C4" w:rsidP="008047C4">
      <w:pPr>
        <w:numPr>
          <w:ilvl w:val="0"/>
          <w:numId w:val="36"/>
        </w:numPr>
        <w:spacing w:after="0" w:line="360" w:lineRule="auto"/>
        <w:rPr>
          <w:sz w:val="28"/>
          <w:szCs w:val="28"/>
        </w:rPr>
      </w:pPr>
      <w:r w:rsidRPr="008047C4">
        <w:rPr>
          <w:sz w:val="28"/>
          <w:szCs w:val="28"/>
        </w:rPr>
        <w:t xml:space="preserve">Створіть 2 масиви за допомогою функції </w:t>
      </w:r>
      <w:proofErr w:type="spellStart"/>
      <w:r w:rsidRPr="008047C4">
        <w:rPr>
          <w:b/>
          <w:bCs/>
          <w:sz w:val="28"/>
          <w:szCs w:val="28"/>
        </w:rPr>
        <w:t>createArray</w:t>
      </w:r>
      <w:proofErr w:type="spellEnd"/>
      <w:r w:rsidRPr="008047C4">
        <w:rPr>
          <w:b/>
          <w:bCs/>
          <w:sz w:val="28"/>
          <w:szCs w:val="28"/>
        </w:rPr>
        <w:t xml:space="preserve">() </w:t>
      </w:r>
      <w:r w:rsidRPr="008047C4">
        <w:rPr>
          <w:sz w:val="28"/>
          <w:szCs w:val="28"/>
        </w:rPr>
        <w:t>та продемонструйте виконання функції з 2-го пункту</w:t>
      </w:r>
    </w:p>
    <w:p w14:paraId="4985D36C" w14:textId="77777777" w:rsidR="00CE1906" w:rsidRDefault="008047C4" w:rsidP="008047C4">
      <w:pPr>
        <w:spacing w:after="0" w:line="360" w:lineRule="auto"/>
        <w:rPr>
          <w:sz w:val="28"/>
          <w:szCs w:val="28"/>
        </w:rPr>
      </w:pPr>
      <w:r w:rsidRPr="008047C4">
        <w:rPr>
          <w:sz w:val="28"/>
          <w:szCs w:val="28"/>
        </w:rPr>
        <w:t xml:space="preserve">4) Створіть асоціативний масив, де ключами будуть імена користувачів, а </w:t>
      </w:r>
    </w:p>
    <w:p w14:paraId="5436DF77" w14:textId="6F4F1FDA" w:rsidR="008047C4" w:rsidRPr="008047C4" w:rsidRDefault="008047C4" w:rsidP="008047C4">
      <w:pPr>
        <w:spacing w:after="0" w:line="360" w:lineRule="auto"/>
        <w:rPr>
          <w:sz w:val="28"/>
          <w:szCs w:val="28"/>
        </w:rPr>
      </w:pPr>
      <w:r w:rsidRPr="008047C4">
        <w:rPr>
          <w:sz w:val="28"/>
          <w:szCs w:val="28"/>
        </w:rPr>
        <w:lastRenderedPageBreak/>
        <w:t>значеннями - їхній вік. Реалізуйте функцію для сортування цього масиву в залежності від параметру, переданого у функцію: (віком користувачів або їх імен в алфавітному порядку).</w:t>
      </w:r>
    </w:p>
    <w:p w14:paraId="5405C892" w14:textId="3E03F918" w:rsidR="00A82F8F" w:rsidRPr="00CE1906" w:rsidRDefault="00A82F8F" w:rsidP="008047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E1906">
        <w:rPr>
          <w:rFonts w:ascii="Times New Roman" w:hAnsi="Times New Roman"/>
          <w:sz w:val="28"/>
          <w:szCs w:val="28"/>
        </w:rPr>
        <w:t>Виконання завдання:</w:t>
      </w:r>
    </w:p>
    <w:p w14:paraId="736FB40F" w14:textId="77777777" w:rsidR="008047C4" w:rsidRPr="008047C4" w:rsidRDefault="008047C4" w:rsidP="008047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1: Функція для виведення елементів масиву, що повторюються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findDuplicates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array_count_values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count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count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повторюється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count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разів&lt;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2: Функція-генератор імен тварин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generateAnimalName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parts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animals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'кішка'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'собака'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хом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\'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як'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'папуга'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count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parts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index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count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parts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-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parts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index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'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animals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count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animals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-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)];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3: Функція для об'єднання, вилучення повторів та сортування масиву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mergeArraysAndSort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$array1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$array2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mergedArray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array_merge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$array1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$array2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uniqueArray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array_unique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mergedArray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uniqueArray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uniqueArray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4: Сортування асоціативного масиву за іменами або віком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sortUsers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sortBy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ім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\'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я'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sortBy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'вік'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asort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ksort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Функція для створення масиву з випадковою довжиною та випадковими значеннями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7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[];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 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Приклади масивів та асоціативного масиву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$array1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createArray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$array2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createArray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parts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'Барс'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Мурч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Шерст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[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'Анна'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25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'Петро'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'Іван'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'Марія'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35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Робота з масивами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1: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findDuplicates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$array1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2: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generateAnimalName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parts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3: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pre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mergeArraysAndSort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$array1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$array2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pre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4: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Сортування за іменами: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pre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sortUsers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pre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Сортування за віком: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pre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sortUsers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'вік'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pre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3977DCB2" w14:textId="77777777" w:rsidR="008047C4" w:rsidRPr="008047C4" w:rsidRDefault="008047C4" w:rsidP="008047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C70BF1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4F220B5E" w14:textId="36C55316" w:rsidR="00A82F8F" w:rsidRDefault="008047C4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047C4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11402B" wp14:editId="6FD78EE7">
            <wp:extent cx="2553056" cy="720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7C9" w14:textId="4360F41B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E1906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.2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</w:t>
      </w:r>
      <w:r w:rsidR="00CE1906">
        <w:rPr>
          <w:rFonts w:ascii="Times New Roman" w:hAnsi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E1906">
        <w:rPr>
          <w:rFonts w:ascii="Times New Roman" w:hAnsi="Times New Roman"/>
          <w:sz w:val="28"/>
          <w:szCs w:val="28"/>
          <w:lang w:val="ru-RU"/>
        </w:rPr>
        <w:t>другого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19FC4114" w14:textId="00D901F4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1AD61" w14:textId="77777777" w:rsidR="008047C4" w:rsidRDefault="00A82F8F" w:rsidP="008047C4">
      <w:pPr>
        <w:pStyle w:val="ad"/>
        <w:spacing w:before="120" w:beforeAutospacing="0" w:after="0" w:afterAutospacing="0"/>
        <w:ind w:left="42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</w:t>
      </w:r>
      <w:r w:rsidR="008047C4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</w:p>
    <w:p w14:paraId="5D5E9815" w14:textId="2F3277FB" w:rsidR="008047C4" w:rsidRPr="008047C4" w:rsidRDefault="008047C4" w:rsidP="008047C4">
      <w:pPr>
        <w:pStyle w:val="ad"/>
        <w:spacing w:before="120" w:beforeAutospacing="0" w:after="0" w:afterAutospacing="0"/>
        <w:ind w:left="425"/>
        <w:jc w:val="both"/>
        <w:rPr>
          <w:lang w:val="uk-UA" w:eastAsia="uk-UA"/>
        </w:rPr>
      </w:pPr>
      <w:r w:rsidRPr="008047C4">
        <w:rPr>
          <w:rFonts w:ascii="Arial" w:hAnsi="Arial" w:cs="Arial"/>
          <w:color w:val="000000"/>
          <w:sz w:val="28"/>
          <w:szCs w:val="28"/>
          <w:lang w:val="uk-UA" w:eastAsia="uk-UA"/>
        </w:rPr>
        <w:t>1) Створити файл .</w:t>
      </w:r>
      <w:proofErr w:type="spellStart"/>
      <w:r w:rsidRPr="008047C4">
        <w:rPr>
          <w:rFonts w:ascii="Arial" w:hAnsi="Arial" w:cs="Arial"/>
          <w:color w:val="000000"/>
          <w:sz w:val="28"/>
          <w:szCs w:val="28"/>
          <w:lang w:val="uk-UA" w:eastAsia="uk-UA"/>
        </w:rPr>
        <w:t>htaccess</w:t>
      </w:r>
      <w:proofErr w:type="spellEnd"/>
      <w:r w:rsidRPr="008047C4">
        <w:rPr>
          <w:rFonts w:ascii="Arial" w:hAnsi="Arial" w:cs="Arial"/>
          <w:color w:val="000000"/>
          <w:sz w:val="28"/>
          <w:szCs w:val="28"/>
          <w:lang w:val="uk-UA" w:eastAsia="uk-UA"/>
        </w:rPr>
        <w:t>, написати у ньому рядок:</w:t>
      </w:r>
    </w:p>
    <w:p w14:paraId="10FD4449" w14:textId="3B923997" w:rsidR="008047C4" w:rsidRDefault="008047C4" w:rsidP="008047C4">
      <w:pPr>
        <w:spacing w:before="120" w:after="0" w:line="240" w:lineRule="auto"/>
        <w:ind w:left="85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AddDefaultCharset</w:t>
      </w:r>
      <w:proofErr w:type="spellEnd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 utf-8</w:t>
      </w:r>
    </w:p>
    <w:p w14:paraId="73B8317D" w14:textId="77777777" w:rsidR="008047C4" w:rsidRPr="008047C4" w:rsidRDefault="008047C4" w:rsidP="008047C4">
      <w:pPr>
        <w:spacing w:before="120" w:after="0" w:line="240" w:lineRule="auto"/>
        <w:ind w:left="85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5F315226" w14:textId="77777777" w:rsidR="008047C4" w:rsidRPr="008047C4" w:rsidRDefault="008047C4" w:rsidP="008047C4">
      <w:pPr>
        <w:spacing w:before="120" w:after="0" w:line="240" w:lineRule="auto"/>
        <w:ind w:left="425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2) Створити файл </w:t>
      </w: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index.php</w:t>
      </w:r>
      <w:proofErr w:type="spellEnd"/>
    </w:p>
    <w:p w14:paraId="77A78CB3" w14:textId="77777777" w:rsidR="00CE1906" w:rsidRDefault="00CE1906" w:rsidP="008047C4">
      <w:pPr>
        <w:spacing w:before="120" w:after="0" w:line="240" w:lineRule="auto"/>
        <w:ind w:left="425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02296D66" w14:textId="79817D0E" w:rsidR="008047C4" w:rsidRPr="008047C4" w:rsidRDefault="008047C4" w:rsidP="008047C4">
      <w:pPr>
        <w:spacing w:before="120" w:after="0" w:line="240" w:lineRule="auto"/>
        <w:ind w:left="425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t>3) На головній сторінці створіть форму з такими елементами:</w:t>
      </w:r>
    </w:p>
    <w:p w14:paraId="0A56A39F" w14:textId="33BF534B" w:rsidR="008047C4" w:rsidRPr="008047C4" w:rsidRDefault="008047C4" w:rsidP="008047C4">
      <w:pPr>
        <w:spacing w:before="120" w:after="0" w:line="240" w:lineRule="auto"/>
        <w:ind w:left="425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152E1A72" wp14:editId="2F9CF713">
            <wp:extent cx="3209925" cy="3667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BBC5" w14:textId="77777777" w:rsidR="008047C4" w:rsidRPr="008047C4" w:rsidRDefault="008047C4" w:rsidP="008047C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14633719" w14:textId="77777777" w:rsidR="008047C4" w:rsidRPr="008047C4" w:rsidRDefault="008047C4" w:rsidP="008047C4">
      <w:pPr>
        <w:spacing w:after="160" w:line="240" w:lineRule="auto"/>
        <w:ind w:left="425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Не забувайте, щоб форма могла передавати файли, у тезі форм потрібно вказувати атрибути </w:t>
      </w: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enctype</w:t>
      </w:r>
      <w:proofErr w:type="spellEnd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="</w:t>
      </w: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multipart</w:t>
      </w:r>
      <w:proofErr w:type="spellEnd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/</w:t>
      </w: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form-data</w:t>
      </w:r>
      <w:proofErr w:type="spellEnd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" </w:t>
      </w: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method</w:t>
      </w:r>
      <w:proofErr w:type="spellEnd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="</w:t>
      </w: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post</w:t>
      </w:r>
      <w:proofErr w:type="spellEnd"/>
      <w:r w:rsidRPr="008047C4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"</w:t>
      </w:r>
    </w:p>
    <w:p w14:paraId="3D4569A9" w14:textId="77777777" w:rsidR="008047C4" w:rsidRPr="008047C4" w:rsidRDefault="008047C4" w:rsidP="008047C4">
      <w:pPr>
        <w:spacing w:after="160" w:line="240" w:lineRule="auto"/>
        <w:ind w:left="425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4) На іншій сторінці реалізуйте прийом даних цієї форми та відображення переданої інформації, у </w:t>
      </w:r>
      <w:proofErr w:type="spellStart"/>
      <w:r w:rsidRPr="008047C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т.ч</w:t>
      </w:r>
      <w:proofErr w:type="spellEnd"/>
      <w:r w:rsidRPr="008047C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. фотографії. </w:t>
      </w:r>
      <w:r w:rsidRPr="008047C4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uk-UA"/>
        </w:rPr>
        <w:t>Наприклад</w:t>
      </w:r>
      <w:r w:rsidRPr="008047C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так:</w:t>
      </w:r>
    </w:p>
    <w:p w14:paraId="2AF35F59" w14:textId="6FF35107" w:rsidR="008047C4" w:rsidRPr="008047C4" w:rsidRDefault="008047C4" w:rsidP="008047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24B93D11" wp14:editId="7464BCA5">
            <wp:extent cx="3438781" cy="37052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84" cy="373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9CA6" w14:textId="77777777" w:rsidR="008047C4" w:rsidRDefault="008047C4" w:rsidP="008047C4">
      <w:pPr>
        <w:spacing w:after="160" w:line="240" w:lineRule="auto"/>
        <w:ind w:left="567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559DA2D6" w14:textId="57A5E972" w:rsidR="008047C4" w:rsidRPr="008047C4" w:rsidRDefault="008047C4" w:rsidP="008047C4">
      <w:pPr>
        <w:spacing w:after="16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t>5) Запишіть усі передані дані у сесію. Реалізуйте заповнення значень форми на головній сторінці значеннями, які зберігаються у формі. Тобто, щоб при переході на головну сторінку елементи форми заповнилися тими значеннями, які збережені у сесії (окрім фотографії):</w:t>
      </w:r>
    </w:p>
    <w:p w14:paraId="1B7CCCDA" w14:textId="458EBD09" w:rsidR="008047C4" w:rsidRPr="008047C4" w:rsidRDefault="008047C4" w:rsidP="008047C4">
      <w:pPr>
        <w:spacing w:after="160"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eastAsia="Times New Roman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71686ABF" wp14:editId="0A42F3C7">
            <wp:extent cx="291465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8A42" w14:textId="77777777" w:rsidR="008047C4" w:rsidRPr="008047C4" w:rsidRDefault="008047C4" w:rsidP="008047C4">
      <w:pPr>
        <w:spacing w:after="16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6) На головній сторінці додайте іконки для вибору мови:</w:t>
      </w:r>
    </w:p>
    <w:p w14:paraId="2483CF42" w14:textId="770773C6" w:rsidR="008047C4" w:rsidRPr="008047C4" w:rsidRDefault="008047C4" w:rsidP="008047C4">
      <w:pPr>
        <w:spacing w:after="16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noProof/>
          <w:color w:val="000000"/>
          <w:sz w:val="27"/>
          <w:szCs w:val="27"/>
          <w:bdr w:val="none" w:sz="0" w:space="0" w:color="auto" w:frame="1"/>
          <w:lang w:eastAsia="uk-UA"/>
        </w:rPr>
        <w:drawing>
          <wp:inline distT="0" distB="0" distL="0" distR="0" wp14:anchorId="4DD41CB8" wp14:editId="6BA6BF58">
            <wp:extent cx="204787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E32D" w14:textId="77777777" w:rsidR="008047C4" w:rsidRPr="008047C4" w:rsidRDefault="008047C4" w:rsidP="008047C4">
      <w:pPr>
        <w:spacing w:before="120"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7) Кожну іконку оберніть у посилання вигляду: </w:t>
      </w: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index.php?lang</w:t>
      </w:r>
      <w:proofErr w:type="spellEnd"/>
      <w:r w:rsidRPr="008047C4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=</w:t>
      </w: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ukr</w:t>
      </w:r>
      <w:proofErr w:type="spellEnd"/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і реалізуйте у файлі </w:t>
      </w: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index.php</w:t>
      </w:r>
      <w:proofErr w:type="spellEnd"/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обробник GET-запиту з вибраною мовою. Вибрану мову запишіть у </w:t>
      </w:r>
      <w:proofErr w:type="spellStart"/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кукі</w:t>
      </w:r>
      <w:proofErr w:type="spellEnd"/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-змінну з часом життя півроку і при відображенні </w:t>
      </w:r>
      <w:proofErr w:type="spellStart"/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файла</w:t>
      </w:r>
      <w:proofErr w:type="spellEnd"/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8047C4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index.php</w:t>
      </w:r>
      <w:proofErr w:type="spellEnd"/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реалізуйте читання </w:t>
      </w:r>
      <w:proofErr w:type="spellStart"/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кукі</w:t>
      </w:r>
      <w:proofErr w:type="spellEnd"/>
      <w:r w:rsidRPr="008047C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-змінної і виведення фрази вигляду:</w:t>
      </w:r>
    </w:p>
    <w:p w14:paraId="3CC22B23" w14:textId="77777777" w:rsidR="008047C4" w:rsidRPr="008047C4" w:rsidRDefault="008047C4" w:rsidP="008047C4">
      <w:pPr>
        <w:spacing w:before="120"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047C4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Вибрана мова: Українська</w:t>
      </w:r>
    </w:p>
    <w:p w14:paraId="3B46954D" w14:textId="7FFDA5DE" w:rsidR="00A82F8F" w:rsidRDefault="00A82F8F" w:rsidP="008047C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A23C8C" w14:textId="1A252EDC" w:rsidR="00A82F8F" w:rsidRDefault="00A82F8F" w:rsidP="008047C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0C919400" w14:textId="77777777" w:rsidR="008047C4" w:rsidRPr="008047C4" w:rsidRDefault="008047C4" w:rsidP="008047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session_start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Масив міст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New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York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London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Paris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Отримання значення мови з GET або з </w:t>
      </w:r>
      <w:proofErr w:type="spellStart"/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кукі</w:t>
      </w:r>
      <w:proofErr w:type="spellEnd"/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$_GET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$_GET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 : (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$_COOKIE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$_COOKIE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: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Запис мови у </w:t>
      </w:r>
      <w:proofErr w:type="spellStart"/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куку</w:t>
      </w:r>
      <w:proofErr w:type="spellEnd"/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на півроку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setcookie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time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+ (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6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30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24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60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8047C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60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Встановлення мови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language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"Українська"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}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language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English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Заповнення значень форми з сесії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: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gender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: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: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: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about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: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Registration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link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rel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stylesheet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assets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css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/styles.css"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&lt;h1&gt;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Registration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&lt;/h1&gt;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process_form.php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enctype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multipart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form-data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Login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confirm_password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Confirm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confirm_password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confirm_password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Gender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select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male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gender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male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selected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Male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female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gender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female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selected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Female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select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City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select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cities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selected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endforeach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select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checkbox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[]"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Reading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in_array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Reading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checked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Reading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checkbox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[]"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Gaming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in_array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Gaming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checked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Gaming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checkbox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[]"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Cooking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in_array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Cooking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hobbies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checked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Cooking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About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textarea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cols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="30"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rows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="5"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about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textarea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Photo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Register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lastRenderedPageBreak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&lt;!-- Додавання іконок для вибору мови --&gt;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&lt;a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index.php?lang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img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src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assets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/ukr_icon.png"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alt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Ukrainian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Flag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&gt;&lt;/a&gt;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&lt;a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index.php?lang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img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src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assets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/eng_icon.png"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alt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English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Flag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&gt;&lt;/a&gt;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&lt;!-- Виведення обраної мови --&gt;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&lt;p&gt;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Вибрана мова: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language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1F835EC7" w14:textId="77777777" w:rsidR="008047C4" w:rsidRPr="008047C4" w:rsidRDefault="008047C4" w:rsidP="008047C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</w:p>
    <w:p w14:paraId="1BFA5FD0" w14:textId="59F9ABC9" w:rsidR="00A82F8F" w:rsidRPr="008047C4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047C4">
        <w:rPr>
          <w:rFonts w:ascii="Times New Roman" w:hAnsi="Times New Roman"/>
          <w:sz w:val="28"/>
          <w:szCs w:val="28"/>
        </w:rPr>
        <w:t>Результат виконання завдання:</w:t>
      </w:r>
    </w:p>
    <w:p w14:paraId="6F3A707F" w14:textId="045562AA" w:rsidR="00A82F8F" w:rsidRPr="008047C4" w:rsidRDefault="008047C4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047C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B6C5A9" wp14:editId="30C9BD30">
            <wp:extent cx="2981741" cy="241016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259" w14:textId="16A87E5C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E1906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.3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E1906">
        <w:rPr>
          <w:rFonts w:ascii="Times New Roman" w:hAnsi="Times New Roman"/>
          <w:sz w:val="28"/>
          <w:szCs w:val="28"/>
          <w:lang w:val="ru-RU"/>
        </w:rPr>
        <w:t>третього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4DD42A84" w14:textId="3378DB7F" w:rsidR="00A82F8F" w:rsidRPr="00A82F8F" w:rsidRDefault="00A82F8F" w:rsidP="00A82F8F">
      <w:pPr>
        <w:spacing w:after="0" w:line="360" w:lineRule="auto"/>
        <w:rPr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047C4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0A273B0E" w14:textId="77777777" w:rsidR="008047C4" w:rsidRPr="008047C4" w:rsidRDefault="008047C4" w:rsidP="008047C4">
      <w:pPr>
        <w:numPr>
          <w:ilvl w:val="0"/>
          <w:numId w:val="37"/>
        </w:numPr>
        <w:spacing w:after="0" w:line="360" w:lineRule="auto"/>
        <w:rPr>
          <w:sz w:val="28"/>
          <w:szCs w:val="28"/>
        </w:rPr>
      </w:pPr>
      <w:r w:rsidRPr="008047C4">
        <w:rPr>
          <w:sz w:val="28"/>
          <w:szCs w:val="28"/>
        </w:rPr>
        <w:t>Створіть папку з назвою "</w:t>
      </w:r>
      <w:proofErr w:type="spellStart"/>
      <w:r w:rsidRPr="008047C4">
        <w:rPr>
          <w:b/>
          <w:bCs/>
          <w:sz w:val="28"/>
          <w:szCs w:val="28"/>
        </w:rPr>
        <w:t>Function</w:t>
      </w:r>
      <w:proofErr w:type="spellEnd"/>
      <w:r w:rsidRPr="008047C4">
        <w:rPr>
          <w:sz w:val="28"/>
          <w:szCs w:val="28"/>
        </w:rPr>
        <w:t xml:space="preserve">" і в ній створіть файл </w:t>
      </w:r>
      <w:proofErr w:type="spellStart"/>
      <w:r w:rsidRPr="008047C4">
        <w:rPr>
          <w:b/>
          <w:bCs/>
          <w:sz w:val="28"/>
          <w:szCs w:val="28"/>
        </w:rPr>
        <w:t>func.php</w:t>
      </w:r>
      <w:proofErr w:type="spellEnd"/>
      <w:r w:rsidRPr="008047C4">
        <w:rPr>
          <w:sz w:val="28"/>
          <w:szCs w:val="28"/>
        </w:rPr>
        <w:t xml:space="preserve"> з власними функціями (</w:t>
      </w:r>
      <w:proofErr w:type="spellStart"/>
      <w:r w:rsidRPr="008047C4">
        <w:rPr>
          <w:sz w:val="28"/>
          <w:szCs w:val="28"/>
        </w:rPr>
        <w:t>sin</w:t>
      </w:r>
      <w:proofErr w:type="spellEnd"/>
      <w:r w:rsidRPr="008047C4">
        <w:rPr>
          <w:sz w:val="28"/>
          <w:szCs w:val="28"/>
        </w:rPr>
        <w:t xml:space="preserve">, </w:t>
      </w:r>
      <w:proofErr w:type="spellStart"/>
      <w:r w:rsidRPr="008047C4">
        <w:rPr>
          <w:sz w:val="28"/>
          <w:szCs w:val="28"/>
        </w:rPr>
        <w:t>cos</w:t>
      </w:r>
      <w:proofErr w:type="spellEnd"/>
      <w:r w:rsidRPr="008047C4">
        <w:rPr>
          <w:sz w:val="28"/>
          <w:szCs w:val="28"/>
        </w:rPr>
        <w:t xml:space="preserve">, </w:t>
      </w:r>
      <w:proofErr w:type="spellStart"/>
      <w:r w:rsidRPr="008047C4">
        <w:rPr>
          <w:sz w:val="28"/>
          <w:szCs w:val="28"/>
        </w:rPr>
        <w:t>tg</w:t>
      </w:r>
      <w:proofErr w:type="spellEnd"/>
      <w:r w:rsidRPr="008047C4">
        <w:rPr>
          <w:sz w:val="28"/>
          <w:szCs w:val="28"/>
        </w:rPr>
        <w:t xml:space="preserve">, </w:t>
      </w:r>
      <w:proofErr w:type="spellStart"/>
      <w:r w:rsidRPr="008047C4">
        <w:rPr>
          <w:sz w:val="28"/>
          <w:szCs w:val="28"/>
        </w:rPr>
        <w:t>my_tg</w:t>
      </w:r>
      <w:proofErr w:type="spellEnd"/>
      <w:r w:rsidRPr="008047C4">
        <w:rPr>
          <w:sz w:val="28"/>
          <w:szCs w:val="28"/>
        </w:rPr>
        <w:t xml:space="preserve">(x), </w:t>
      </w:r>
      <w:proofErr w:type="spellStart"/>
      <w:r w:rsidRPr="008047C4">
        <w:rPr>
          <w:sz w:val="28"/>
          <w:szCs w:val="28"/>
        </w:rPr>
        <w:t>x</w:t>
      </w:r>
      <w:r w:rsidRPr="008047C4">
        <w:rPr>
          <w:sz w:val="28"/>
          <w:szCs w:val="28"/>
          <w:vertAlign w:val="superscript"/>
        </w:rPr>
        <w:t>y</w:t>
      </w:r>
      <w:proofErr w:type="spellEnd"/>
      <w:r w:rsidRPr="008047C4">
        <w:rPr>
          <w:sz w:val="28"/>
          <w:szCs w:val="28"/>
        </w:rPr>
        <w:t xml:space="preserve">, x! ). Потім цей файл підключити за допомогою конструкцій </w:t>
      </w:r>
      <w:proofErr w:type="spellStart"/>
      <w:r w:rsidRPr="008047C4">
        <w:rPr>
          <w:sz w:val="28"/>
          <w:szCs w:val="28"/>
        </w:rPr>
        <w:t>include</w:t>
      </w:r>
      <w:proofErr w:type="spellEnd"/>
      <w:r w:rsidRPr="008047C4">
        <w:rPr>
          <w:sz w:val="28"/>
          <w:szCs w:val="28"/>
        </w:rPr>
        <w:t xml:space="preserve">, </w:t>
      </w:r>
      <w:proofErr w:type="spellStart"/>
      <w:r w:rsidRPr="008047C4">
        <w:rPr>
          <w:sz w:val="28"/>
          <w:szCs w:val="28"/>
        </w:rPr>
        <w:t>require</w:t>
      </w:r>
      <w:proofErr w:type="spellEnd"/>
      <w:r w:rsidRPr="008047C4">
        <w:rPr>
          <w:sz w:val="28"/>
          <w:szCs w:val="28"/>
        </w:rPr>
        <w:t>)</w:t>
      </w:r>
    </w:p>
    <w:p w14:paraId="1E1145AE" w14:textId="77777777" w:rsidR="008047C4" w:rsidRPr="008047C4" w:rsidRDefault="008047C4" w:rsidP="008047C4">
      <w:pPr>
        <w:spacing w:after="0" w:line="360" w:lineRule="auto"/>
        <w:ind w:left="1416" w:firstLine="708"/>
        <w:rPr>
          <w:sz w:val="28"/>
          <w:szCs w:val="28"/>
        </w:rPr>
      </w:pPr>
      <w:r w:rsidRPr="008047C4">
        <w:rPr>
          <w:sz w:val="28"/>
          <w:szCs w:val="28"/>
        </w:rPr>
        <w:t xml:space="preserve">2) Створіть файл </w:t>
      </w:r>
      <w:proofErr w:type="spellStart"/>
      <w:r w:rsidRPr="008047C4">
        <w:rPr>
          <w:b/>
          <w:bCs/>
          <w:sz w:val="28"/>
          <w:szCs w:val="28"/>
        </w:rPr>
        <w:t>index.php</w:t>
      </w:r>
      <w:proofErr w:type="spellEnd"/>
      <w:r w:rsidRPr="008047C4">
        <w:rPr>
          <w:sz w:val="28"/>
          <w:szCs w:val="28"/>
        </w:rPr>
        <w:t>, який буде головною сторінкою і міститиме форму для вводу даних та виклик функцій:</w:t>
      </w:r>
    </w:p>
    <w:p w14:paraId="17AAE387" w14:textId="59406CE8" w:rsidR="008047C4" w:rsidRPr="008047C4" w:rsidRDefault="008047C4" w:rsidP="008047C4">
      <w:pPr>
        <w:spacing w:after="0" w:line="360" w:lineRule="auto"/>
        <w:ind w:left="1416" w:firstLine="708"/>
        <w:rPr>
          <w:sz w:val="28"/>
          <w:szCs w:val="28"/>
        </w:rPr>
      </w:pPr>
      <w:r w:rsidRPr="008047C4">
        <w:rPr>
          <w:noProof/>
          <w:sz w:val="28"/>
          <w:szCs w:val="28"/>
        </w:rPr>
        <w:drawing>
          <wp:inline distT="0" distB="0" distL="0" distR="0" wp14:anchorId="109A4A76" wp14:editId="7AE59111">
            <wp:extent cx="4752975" cy="67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9" cy="67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782E" w14:textId="77777777" w:rsidR="008047C4" w:rsidRPr="008047C4" w:rsidRDefault="008047C4" w:rsidP="008047C4">
      <w:pPr>
        <w:spacing w:after="0" w:line="360" w:lineRule="auto"/>
        <w:ind w:left="1416" w:firstLine="708"/>
        <w:rPr>
          <w:sz w:val="28"/>
          <w:szCs w:val="28"/>
        </w:rPr>
      </w:pPr>
      <w:r w:rsidRPr="008047C4">
        <w:rPr>
          <w:sz w:val="28"/>
          <w:szCs w:val="28"/>
        </w:rPr>
        <w:t xml:space="preserve">3) Створіть файл </w:t>
      </w:r>
      <w:proofErr w:type="spellStart"/>
      <w:r w:rsidRPr="008047C4">
        <w:rPr>
          <w:b/>
          <w:bCs/>
          <w:sz w:val="28"/>
          <w:szCs w:val="28"/>
        </w:rPr>
        <w:t>calculate.php</w:t>
      </w:r>
      <w:proofErr w:type="spellEnd"/>
      <w:r w:rsidRPr="008047C4">
        <w:rPr>
          <w:sz w:val="28"/>
          <w:szCs w:val="28"/>
        </w:rPr>
        <w:t>, який буде обробляти введені дані, викликати функції та виводити результати:</w:t>
      </w:r>
    </w:p>
    <w:p w14:paraId="28976B84" w14:textId="77777777" w:rsidR="008047C4" w:rsidRDefault="008047C4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</w:p>
    <w:p w14:paraId="4946FA84" w14:textId="77777777" w:rsidR="008047C4" w:rsidRDefault="008047C4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</w:p>
    <w:p w14:paraId="4420D9F1" w14:textId="77777777" w:rsidR="008047C4" w:rsidRDefault="008047C4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</w:p>
    <w:p w14:paraId="673576FD" w14:textId="77777777" w:rsidR="008047C4" w:rsidRDefault="008047C4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</w:p>
    <w:p w14:paraId="11C6675D" w14:textId="77777777" w:rsidR="008047C4" w:rsidRDefault="008047C4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</w:p>
    <w:p w14:paraId="187453F5" w14:textId="0922A952" w:rsidR="00A82F8F" w:rsidRPr="00A82F8F" w:rsidRDefault="00A82F8F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443E77B6" w14:textId="77777777" w:rsidR="008047C4" w:rsidRPr="008047C4" w:rsidRDefault="008047C4" w:rsidP="008047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Calculator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Calculator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calculate.php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Enter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x: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&lt;/label&gt;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="x"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="y"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Enter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y: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&lt;/label&gt;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="y"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="y"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8047C4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Calculate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8047C4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47B1E4FA" w14:textId="74322EE8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</w:p>
    <w:p w14:paraId="25607001" w14:textId="77777777" w:rsidR="008047C4" w:rsidRPr="008047C4" w:rsidRDefault="008047C4" w:rsidP="008047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include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Function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func.php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$x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"x"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$y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"y"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Виклик функцій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sin_x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my_sin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cos_x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my_cos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tg_x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my_tg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pow_xy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my_pow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$y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factorial_x</w:t>
      </w:r>
      <w:proofErr w:type="spellEnd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047C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factorial</w:t>
      </w:r>
      <w:proofErr w:type="spellEnd"/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Виведення результатів</w:t>
      </w:r>
      <w:r w:rsidRPr="008047C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sin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(x) 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sin_x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cos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(x) 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cos_x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tan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(x) 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tg_x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x^y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pow_xy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x! = </w:t>
      </w:r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8047C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factorial_x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8047C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8047C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047C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</w:p>
    <w:p w14:paraId="546AC1D8" w14:textId="77777777" w:rsidR="00A82F8F" w:rsidRP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9B65B8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4A9A0D0C" w14:textId="650BBFBC" w:rsidR="00A82F8F" w:rsidRPr="008047C4" w:rsidRDefault="0023020D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3020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C76B50" wp14:editId="136C91A4">
            <wp:extent cx="2267266" cy="10097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70F6" w14:textId="03590819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E1906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.4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E1906">
        <w:rPr>
          <w:rFonts w:ascii="Times New Roman" w:hAnsi="Times New Roman"/>
          <w:sz w:val="28"/>
          <w:szCs w:val="28"/>
          <w:lang w:val="ru-RU"/>
        </w:rPr>
        <w:t>четвертого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3435F8DD" w14:textId="77777777" w:rsidR="00CE1906" w:rsidRDefault="0023020D" w:rsidP="0023020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цієї лабораторної роботи я вдосконалив свої навички роботи з середовищем програмування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23020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практики над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масивами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7A7689A" w14:textId="15991047" w:rsidR="00A82F8F" w:rsidRPr="0023020D" w:rsidRDefault="0023020D" w:rsidP="0023020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функц</w:t>
      </w:r>
      <w:r>
        <w:rPr>
          <w:rFonts w:ascii="Times New Roman" w:hAnsi="Times New Roman"/>
          <w:sz w:val="28"/>
          <w:szCs w:val="28"/>
        </w:rPr>
        <w:t>іями</w:t>
      </w:r>
      <w:proofErr w:type="spellEnd"/>
      <w:r>
        <w:rPr>
          <w:rFonts w:ascii="Times New Roman" w:hAnsi="Times New Roman"/>
          <w:sz w:val="28"/>
          <w:szCs w:val="28"/>
        </w:rPr>
        <w:t xml:space="preserve"> та формами.</w:t>
      </w:r>
    </w:p>
    <w:sectPr w:rsidR="00A82F8F" w:rsidRPr="0023020D" w:rsidSect="009F131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D8702" w14:textId="77777777" w:rsidR="00C24C8A" w:rsidRDefault="00C24C8A">
      <w:r>
        <w:separator/>
      </w:r>
    </w:p>
  </w:endnote>
  <w:endnote w:type="continuationSeparator" w:id="0">
    <w:p w14:paraId="50FF80D5" w14:textId="77777777" w:rsidR="00C24C8A" w:rsidRDefault="00C24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E6E3" w14:textId="77777777" w:rsidR="006C3E95" w:rsidRDefault="006C3E9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F3CF" w14:textId="77777777" w:rsidR="006C3E95" w:rsidRDefault="006C3E9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F4C6" w14:textId="77777777" w:rsidR="006C3E95" w:rsidRDefault="006C3E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CDC2" w14:textId="77777777" w:rsidR="00C24C8A" w:rsidRDefault="00C24C8A">
      <w:r>
        <w:separator/>
      </w:r>
    </w:p>
  </w:footnote>
  <w:footnote w:type="continuationSeparator" w:id="0">
    <w:p w14:paraId="5C70B37D" w14:textId="77777777" w:rsidR="00C24C8A" w:rsidRDefault="00C24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15DF" w14:textId="77777777" w:rsidR="006C3E95" w:rsidRDefault="006C3E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2D974078" w:rsidR="00326D2B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6C3E95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4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</w:t>
                            </w:r>
                            <w:r w:rsidR="008F1E5F" w:rsidRPr="008F1E5F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.10.000 –</w:t>
                            </w:r>
                            <w:r w:rsidR="003E0570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6C3E95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1E91149C" w14:textId="77777777" w:rsidR="006C3E95" w:rsidRPr="008F1E5F" w:rsidRDefault="006C3E95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2D974078" w:rsidR="00326D2B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6C3E95">
                        <w:rPr>
                          <w:rFonts w:ascii="Calibri" w:hAnsi="Calibri"/>
                          <w:sz w:val="24"/>
                          <w:szCs w:val="24"/>
                        </w:rPr>
                        <w:t>4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.12</w:t>
                      </w:r>
                      <w:r w:rsidR="008F1E5F" w:rsidRPr="008F1E5F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.10.000 –</w:t>
                      </w:r>
                      <w:r w:rsidR="003E0570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6C3E95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</w:p>
                    <w:p w14:paraId="1E91149C" w14:textId="77777777" w:rsidR="006C3E95" w:rsidRPr="008F1E5F" w:rsidRDefault="006C3E95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103A7B">
      <w:rPr>
        <w:rFonts w:ascii="Times New Roman" w:hAnsi="Times New Roman" w:cs="Times New Roman"/>
        <w:noProof/>
        <w:color w:val="000000" w:themeColor="text1"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4E77A08" w:rsidR="00326D2B" w:rsidRPr="00103A7B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</w:pPr>
                            <w:r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C95106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4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.1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8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.000 –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414ECC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8DC00FF" w:rsidR="00326D2B" w:rsidRPr="00103A7B" w:rsidRDefault="00103A7B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103A7B"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  <w:t>Кухновець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4637D5A9" w:rsidR="00326D2B" w:rsidRDefault="008047C4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  <w:t xml:space="preserve"> О.Г.</w:t>
                              </w:r>
                            </w:p>
                            <w:p w14:paraId="670C7FEC" w14:textId="77777777" w:rsidR="008047C4" w:rsidRPr="008047C4" w:rsidRDefault="008047C4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46E84EB2" w:rsidR="00326D2B" w:rsidRPr="008047C4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8047C4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38B8C823" w:rsidR="00326D2B" w:rsidRPr="002F6B72" w:rsidRDefault="006C3E95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84DDF81" w:rsidR="00326D2B" w:rsidRPr="00103A7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</w:pP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ФІКТ</w:t>
                            </w:r>
                            <w:r w:rsidRPr="00103A7B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,</w:t>
                            </w: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ІПЗ 22-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54E77A08" w:rsidR="00326D2B" w:rsidRPr="00103A7B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</w:pPr>
                      <w:r w:rsidRPr="00103A7B">
                        <w:rPr>
                          <w:rFonts w:ascii="Calibri" w:hAnsi="Calibri"/>
                          <w:color w:val="000000" w:themeColor="text1"/>
                          <w:szCs w:val="28"/>
                          <w:lang w:val="ru-RU"/>
                        </w:rPr>
                        <w:t>ЖИТОМИРСЬКА ПОЛІТЕХНІКА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C95106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4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.1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8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.000 –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414ECC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Лр.1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8DC00FF" w:rsidR="00326D2B" w:rsidRPr="00103A7B" w:rsidRDefault="00103A7B" w:rsidP="00B66788">
                        <w:pPr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103A7B"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  <w:t>Кухновець А.В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4637D5A9" w:rsidR="00326D2B" w:rsidRDefault="008047C4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  <w:t>Чижмотря О.Г.</w:t>
                        </w:r>
                      </w:p>
                      <w:p w14:paraId="670C7FEC" w14:textId="77777777" w:rsidR="008047C4" w:rsidRPr="008047C4" w:rsidRDefault="008047C4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46E84EB2" w:rsidR="00326D2B" w:rsidRPr="008047C4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8047C4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38B8C823" w:rsidR="00326D2B" w:rsidRPr="002F6B72" w:rsidRDefault="006C3E95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12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84DDF81" w:rsidR="00326D2B" w:rsidRPr="00103A7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color w:val="000000" w:themeColor="text1"/>
                          <w:sz w:val="36"/>
                        </w:rPr>
                      </w:pP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ФІКТ</w:t>
                      </w:r>
                      <w:r w:rsidRPr="00103A7B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,</w:t>
                      </w: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 xml:space="preserve"> гр. 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ІПЗ 22-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6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F4B48"/>
    <w:multiLevelType w:val="multilevel"/>
    <w:tmpl w:val="952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DC27F3"/>
    <w:multiLevelType w:val="multilevel"/>
    <w:tmpl w:val="8E389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926AB"/>
    <w:multiLevelType w:val="multilevel"/>
    <w:tmpl w:val="65249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4069B"/>
    <w:multiLevelType w:val="multilevel"/>
    <w:tmpl w:val="5348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1090"/>
    <w:multiLevelType w:val="multilevel"/>
    <w:tmpl w:val="17D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3E6BE4"/>
    <w:multiLevelType w:val="multilevel"/>
    <w:tmpl w:val="BA56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B2408"/>
    <w:multiLevelType w:val="multilevel"/>
    <w:tmpl w:val="0B9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71491C"/>
    <w:multiLevelType w:val="multilevel"/>
    <w:tmpl w:val="F9F8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881191B"/>
    <w:multiLevelType w:val="multilevel"/>
    <w:tmpl w:val="CD9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4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6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2C5918"/>
    <w:multiLevelType w:val="multilevel"/>
    <w:tmpl w:val="6C1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410B7C"/>
    <w:multiLevelType w:val="multilevel"/>
    <w:tmpl w:val="8E5A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F4692"/>
    <w:multiLevelType w:val="multilevel"/>
    <w:tmpl w:val="24FE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1D6D5B"/>
    <w:multiLevelType w:val="multilevel"/>
    <w:tmpl w:val="1FB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770C2"/>
    <w:multiLevelType w:val="multilevel"/>
    <w:tmpl w:val="2F5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644645"/>
    <w:multiLevelType w:val="multilevel"/>
    <w:tmpl w:val="F44C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F03AC"/>
    <w:multiLevelType w:val="multilevel"/>
    <w:tmpl w:val="2A36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95864"/>
    <w:multiLevelType w:val="multilevel"/>
    <w:tmpl w:val="688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209D7"/>
    <w:multiLevelType w:val="multilevel"/>
    <w:tmpl w:val="45F0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5476D"/>
    <w:multiLevelType w:val="multilevel"/>
    <w:tmpl w:val="B47A28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180713"/>
    <w:multiLevelType w:val="multilevel"/>
    <w:tmpl w:val="189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D1D20"/>
    <w:multiLevelType w:val="multilevel"/>
    <w:tmpl w:val="2694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E45980"/>
    <w:multiLevelType w:val="hybridMultilevel"/>
    <w:tmpl w:val="88803A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0"/>
  </w:num>
  <w:num w:numId="5">
    <w:abstractNumId w:val="22"/>
  </w:num>
  <w:num w:numId="6">
    <w:abstractNumId w:val="14"/>
  </w:num>
  <w:num w:numId="7">
    <w:abstractNumId w:val="11"/>
  </w:num>
  <w:num w:numId="8">
    <w:abstractNumId w:val="20"/>
  </w:num>
  <w:num w:numId="9">
    <w:abstractNumId w:val="19"/>
  </w:num>
  <w:num w:numId="10">
    <w:abstractNumId w:val="6"/>
  </w:num>
  <w:num w:numId="11">
    <w:abstractNumId w:val="21"/>
  </w:num>
  <w:num w:numId="12">
    <w:abstractNumId w:val="29"/>
  </w:num>
  <w:num w:numId="13">
    <w:abstractNumId w:val="16"/>
  </w:num>
  <w:num w:numId="14">
    <w:abstractNumId w:val="35"/>
  </w:num>
  <w:num w:numId="15">
    <w:abstractNumId w:val="9"/>
  </w:num>
  <w:num w:numId="16">
    <w:abstractNumId w:val="33"/>
  </w:num>
  <w:num w:numId="17">
    <w:abstractNumId w:val="28"/>
  </w:num>
  <w:num w:numId="18">
    <w:abstractNumId w:val="12"/>
  </w:num>
  <w:num w:numId="19">
    <w:abstractNumId w:val="5"/>
  </w:num>
  <w:num w:numId="20">
    <w:abstractNumId w:val="7"/>
  </w:num>
  <w:num w:numId="21">
    <w:abstractNumId w:val="2"/>
  </w:num>
  <w:num w:numId="22">
    <w:abstractNumId w:val="25"/>
  </w:num>
  <w:num w:numId="23">
    <w:abstractNumId w:val="17"/>
  </w:num>
  <w:num w:numId="24">
    <w:abstractNumId w:val="34"/>
  </w:num>
  <w:num w:numId="25">
    <w:abstractNumId w:val="23"/>
  </w:num>
  <w:num w:numId="26">
    <w:abstractNumId w:val="27"/>
  </w:num>
  <w:num w:numId="27">
    <w:abstractNumId w:val="8"/>
  </w:num>
  <w:num w:numId="28">
    <w:abstractNumId w:val="31"/>
    <w:lvlOverride w:ilvl="0">
      <w:lvl w:ilvl="0">
        <w:numFmt w:val="decimal"/>
        <w:lvlText w:val="%1."/>
        <w:lvlJc w:val="left"/>
      </w:lvl>
    </w:lvlOverride>
  </w:num>
  <w:num w:numId="29">
    <w:abstractNumId w:val="31"/>
    <w:lvlOverride w:ilvl="0">
      <w:lvl w:ilvl="0">
        <w:numFmt w:val="decimal"/>
        <w:lvlText w:val="%1."/>
        <w:lvlJc w:val="left"/>
      </w:lvl>
    </w:lvlOverride>
  </w:num>
  <w:num w:numId="30">
    <w:abstractNumId w:val="18"/>
  </w:num>
  <w:num w:numId="31">
    <w:abstractNumId w:val="4"/>
    <w:lvlOverride w:ilvl="0">
      <w:lvl w:ilvl="0">
        <w:numFmt w:val="decimal"/>
        <w:lvlText w:val="%1."/>
        <w:lvlJc w:val="left"/>
      </w:lvl>
    </w:lvlOverride>
  </w:num>
  <w:num w:numId="32">
    <w:abstractNumId w:val="3"/>
    <w:lvlOverride w:ilvl="0">
      <w:lvl w:ilvl="0">
        <w:numFmt w:val="decimal"/>
        <w:lvlText w:val="%1."/>
        <w:lvlJc w:val="left"/>
      </w:lvl>
    </w:lvlOverride>
  </w:num>
  <w:num w:numId="33">
    <w:abstractNumId w:val="30"/>
  </w:num>
  <w:num w:numId="34">
    <w:abstractNumId w:val="32"/>
  </w:num>
  <w:num w:numId="35">
    <w:abstractNumId w:val="26"/>
  </w:num>
  <w:num w:numId="36">
    <w:abstractNumId w:val="24"/>
  </w:num>
  <w:num w:numId="3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D7802"/>
    <w:rsid w:val="000E57FF"/>
    <w:rsid w:val="000F12CA"/>
    <w:rsid w:val="000F2684"/>
    <w:rsid w:val="000F7DC9"/>
    <w:rsid w:val="00103A7B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020D"/>
    <w:rsid w:val="00236856"/>
    <w:rsid w:val="002454A0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3551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45FDC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47F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5C"/>
    <w:rsid w:val="00454D51"/>
    <w:rsid w:val="004573EE"/>
    <w:rsid w:val="004610F4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0322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3E95"/>
    <w:rsid w:val="006C7040"/>
    <w:rsid w:val="006D195A"/>
    <w:rsid w:val="006D6136"/>
    <w:rsid w:val="006E21D8"/>
    <w:rsid w:val="006F30A5"/>
    <w:rsid w:val="006F6F54"/>
    <w:rsid w:val="007131A7"/>
    <w:rsid w:val="007204D3"/>
    <w:rsid w:val="00721489"/>
    <w:rsid w:val="00723BB9"/>
    <w:rsid w:val="0072667C"/>
    <w:rsid w:val="00731C66"/>
    <w:rsid w:val="00735DB1"/>
    <w:rsid w:val="007431A9"/>
    <w:rsid w:val="007508BA"/>
    <w:rsid w:val="00763D44"/>
    <w:rsid w:val="00770DB4"/>
    <w:rsid w:val="007729DF"/>
    <w:rsid w:val="00780A5D"/>
    <w:rsid w:val="007844F4"/>
    <w:rsid w:val="00784A72"/>
    <w:rsid w:val="00785B3D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7C4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1E5F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12C4"/>
    <w:rsid w:val="009E4C33"/>
    <w:rsid w:val="009F131C"/>
    <w:rsid w:val="009F2452"/>
    <w:rsid w:val="009F44ED"/>
    <w:rsid w:val="009F7A31"/>
    <w:rsid w:val="00A002D3"/>
    <w:rsid w:val="00A04A26"/>
    <w:rsid w:val="00A0643F"/>
    <w:rsid w:val="00A14BB4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F8F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176E3"/>
    <w:rsid w:val="00C21BD2"/>
    <w:rsid w:val="00C24C8A"/>
    <w:rsid w:val="00C27558"/>
    <w:rsid w:val="00C32DBF"/>
    <w:rsid w:val="00C3563B"/>
    <w:rsid w:val="00C44231"/>
    <w:rsid w:val="00C47DBE"/>
    <w:rsid w:val="00C517CB"/>
    <w:rsid w:val="00C64B03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1906"/>
    <w:rsid w:val="00CE2BDB"/>
    <w:rsid w:val="00CE3F71"/>
    <w:rsid w:val="00CE7837"/>
    <w:rsid w:val="00CE7886"/>
    <w:rsid w:val="00CF1354"/>
    <w:rsid w:val="00CF1B98"/>
    <w:rsid w:val="00D07D29"/>
    <w:rsid w:val="00D11752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54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styleId="af8">
    <w:name w:val="Unresolved Mention"/>
    <w:basedOn w:val="a0"/>
    <w:uiPriority w:val="99"/>
    <w:semiHidden/>
    <w:unhideWhenUsed/>
    <w:rsid w:val="0024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5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95</TotalTime>
  <Pages>12</Pages>
  <Words>9047</Words>
  <Characters>5157</Characters>
  <Application>Microsoft Office Word</Application>
  <DocSecurity>0</DocSecurity>
  <Lines>42</Lines>
  <Paragraphs>28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Артем Кухновець</cp:lastModifiedBy>
  <cp:revision>11</cp:revision>
  <cp:lastPrinted>2015-03-05T20:32:00Z</cp:lastPrinted>
  <dcterms:created xsi:type="dcterms:W3CDTF">2024-02-06T17:11:00Z</dcterms:created>
  <dcterms:modified xsi:type="dcterms:W3CDTF">2024-03-06T16:15:00Z</dcterms:modified>
</cp:coreProperties>
</file>