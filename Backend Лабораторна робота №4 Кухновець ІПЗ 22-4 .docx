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BD" w14:textId="2E337660" w:rsidR="003B4B06" w:rsidRPr="009E727E" w:rsidRDefault="00103A7B" w:rsidP="00103A7B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bookmarkStart w:id="0" w:name="_Hlk159530251"/>
      <w:bookmarkEnd w:id="0"/>
      <w:r w:rsidRPr="009E727E">
        <w:rPr>
          <w:rFonts w:ascii="Times New Roman" w:hAnsi="Times New Roman"/>
          <w:b/>
          <w:sz w:val="32"/>
          <w:szCs w:val="32"/>
        </w:rPr>
        <w:t>Лабораторна робота №</w:t>
      </w:r>
      <w:r w:rsidR="00F41C12">
        <w:rPr>
          <w:rFonts w:ascii="Times New Roman" w:hAnsi="Times New Roman"/>
          <w:b/>
          <w:sz w:val="32"/>
          <w:szCs w:val="32"/>
          <w:lang w:val="ru-RU"/>
        </w:rPr>
        <w:t>4</w:t>
      </w:r>
    </w:p>
    <w:p w14:paraId="18CBB327" w14:textId="77777777" w:rsidR="00F41C12" w:rsidRDefault="00F41C12" w:rsidP="00F41C1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41C12">
        <w:rPr>
          <w:rFonts w:ascii="Times New Roman" w:hAnsi="Times New Roman"/>
          <w:b/>
          <w:bCs/>
          <w:sz w:val="32"/>
          <w:szCs w:val="32"/>
        </w:rPr>
        <w:t>Об'єктно-орієнтоване програмування в РНР</w:t>
      </w:r>
    </w:p>
    <w:p w14:paraId="36612D01" w14:textId="77777777" w:rsidR="00F41C12" w:rsidRDefault="002454A0" w:rsidP="00F41C12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9E727E">
        <w:rPr>
          <w:rFonts w:ascii="Times New Roman" w:hAnsi="Times New Roman"/>
          <w:b/>
          <w:bCs/>
          <w:sz w:val="28"/>
          <w:szCs w:val="28"/>
        </w:rPr>
        <w:t>Мета:</w:t>
      </w:r>
      <w:r w:rsidR="008047C4"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r w:rsidR="00F41C12">
        <w:rPr>
          <w:rFonts w:ascii="Arial" w:hAnsi="Arial" w:cs="Arial"/>
          <w:color w:val="000000"/>
          <w:sz w:val="28"/>
          <w:szCs w:val="28"/>
        </w:rPr>
        <w:t>навчитися працювати з класами</w:t>
      </w:r>
    </w:p>
    <w:p w14:paraId="79AFC6D0" w14:textId="6D06BBD8" w:rsidR="002454A0" w:rsidRPr="009E727E" w:rsidRDefault="002454A0" w:rsidP="00F41C1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>Виконання лабораторної роботи:</w:t>
      </w:r>
    </w:p>
    <w:p w14:paraId="0A171543" w14:textId="4171BE58" w:rsidR="00F41C12" w:rsidRPr="00F41C12" w:rsidRDefault="00F41C12" w:rsidP="00F41C12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Завдан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</w:t>
      </w:r>
      <w:r w:rsidRPr="00F41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я 1. (</w:t>
      </w: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Організація класів по каталогах в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проєкті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74F7BFC4" w14:textId="77777777" w:rsidR="00F41C12" w:rsidRPr="00F41C12" w:rsidRDefault="00F41C12" w:rsidP="005D37A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Створіть пустий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проєкт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PHP.</w:t>
      </w:r>
    </w:p>
    <w:p w14:paraId="5F84BBA9" w14:textId="77777777" w:rsidR="00F41C12" w:rsidRPr="00F41C12" w:rsidRDefault="00F41C12" w:rsidP="005D37A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 каталоги: "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Models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", "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Controllers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", "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Views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".</w:t>
      </w:r>
    </w:p>
    <w:p w14:paraId="02202D2C" w14:textId="77777777" w:rsidR="00F41C12" w:rsidRPr="00F41C12" w:rsidRDefault="00F41C12" w:rsidP="005D37A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 кожному каталозі створіть по одному класу, наприклад, "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UserModel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", "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UserController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", "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UserView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".</w:t>
      </w:r>
    </w:p>
    <w:p w14:paraId="4CD07F46" w14:textId="646F19E7" w:rsidR="00F41C12" w:rsidRPr="00F41C12" w:rsidRDefault="00F41C12" w:rsidP="005D37A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кожному класі реалізуйте просту функціональність, наприклад, виведення повідомлення чи повернення значень.</w:t>
      </w:r>
    </w:p>
    <w:p w14:paraId="75AF8D99" w14:textId="77777777" w:rsidR="00F41C12" w:rsidRPr="00F41C12" w:rsidRDefault="00F41C12" w:rsidP="00F41C12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Завдання 2.</w:t>
      </w:r>
      <w:r w:rsidRPr="00F41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ab/>
        <w:t>(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Автопідключення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класів за допомогою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spl_autoload_register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PHPDoc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7F5235D6" w14:textId="77777777" w:rsidR="00F41C12" w:rsidRPr="00F41C12" w:rsidRDefault="00F41C12" w:rsidP="005D37A7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Додайте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PHPDoc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коментарі до всіх класів, вказавши їх призначення та властивості.</w:t>
      </w:r>
    </w:p>
    <w:p w14:paraId="0FE85B57" w14:textId="77777777" w:rsidR="00F41C12" w:rsidRPr="00F41C12" w:rsidRDefault="00F41C12" w:rsidP="005D37A7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Створіть файл </w:t>
      </w:r>
      <w:proofErr w:type="spellStart"/>
      <w:r w:rsidRPr="00F41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autoload.php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який буде містити функцію для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автопідключення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класів.</w:t>
      </w:r>
    </w:p>
    <w:p w14:paraId="33D98A82" w14:textId="14477EF8" w:rsidR="00F41C12" w:rsidRPr="00F41C12" w:rsidRDefault="00F41C12" w:rsidP="005D37A7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Використайте </w:t>
      </w:r>
      <w:proofErr w:type="spellStart"/>
      <w:r w:rsidRPr="00F41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spl_autoload_register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для автоматичного підключення класів на основі їхніх імен та розташування.</w:t>
      </w:r>
    </w:p>
    <w:p w14:paraId="3BA36AEE" w14:textId="77777777" w:rsidR="00F41C12" w:rsidRPr="00F41C12" w:rsidRDefault="00F41C12" w:rsidP="00F41C12">
      <w:pPr>
        <w:spacing w:after="0" w:line="360" w:lineRule="auto"/>
        <w:ind w:left="1416"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Завдання 3.</w:t>
      </w: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(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Неймспейси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3A3493EF" w14:textId="77777777" w:rsidR="00F41C12" w:rsidRPr="00F41C12" w:rsidRDefault="00F41C12" w:rsidP="005D37A7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Додайте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неймспейси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до класів у попередньому завданні. Наприклад, "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namespace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Models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;" для "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UserModel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".</w:t>
      </w:r>
    </w:p>
    <w:p w14:paraId="043ED447" w14:textId="77777777" w:rsidR="00F41C12" w:rsidRDefault="00F41C12" w:rsidP="00F41C12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Змініть файл </w:t>
      </w:r>
      <w:proofErr w:type="spellStart"/>
      <w:r w:rsidRPr="00F41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autoload.php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так, щоб він також враховував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неймспейси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при підключенні класів</w:t>
      </w:r>
    </w:p>
    <w:p w14:paraId="4FD3F172" w14:textId="77777777" w:rsidR="00F41C12" w:rsidRDefault="00F41C12" w:rsidP="00F41C1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59DA1166" w14:textId="77777777" w:rsidR="00F41C12" w:rsidRDefault="00F41C12" w:rsidP="00F41C1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5D45DE32" w14:textId="77777777" w:rsidR="00F41C12" w:rsidRDefault="00F41C12" w:rsidP="00F41C1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B28082D" w14:textId="77777777" w:rsidR="00F41C12" w:rsidRDefault="00F41C12" w:rsidP="00F41C1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06E3EC0A" w14:textId="77777777" w:rsidR="00F41C12" w:rsidRDefault="00F41C12" w:rsidP="00F41C1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FC4B6C5" w14:textId="77777777" w:rsidR="00F41C12" w:rsidRDefault="00F41C12" w:rsidP="00F41C1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0CF954E7" w14:textId="70E301B0" w:rsidR="00F41C12" w:rsidRPr="00F41C12" w:rsidRDefault="00F41C12" w:rsidP="00F41C12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Завдання 4. (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Автопідключення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класів з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неймспейсами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14:paraId="71ABC341" w14:textId="77777777" w:rsidR="00F41C12" w:rsidRPr="00F41C12" w:rsidRDefault="00F41C12" w:rsidP="005D37A7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Використовуйте аналогічний підхід до підключення класів, але тепер з урахуванням </w:t>
      </w:r>
      <w:proofErr w:type="spellStart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неймспейсів</w:t>
      </w:r>
      <w:proofErr w:type="spellEnd"/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656E92DE" w14:textId="77777777" w:rsidR="00F41C12" w:rsidRPr="00F41C12" w:rsidRDefault="00F41C12" w:rsidP="005D37A7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41C1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Переконайтеся, що класи виводять повідомлення чи результати виклику.</w:t>
      </w:r>
    </w:p>
    <w:p w14:paraId="45AAFC04" w14:textId="0540A7A4" w:rsidR="002454A0" w:rsidRPr="009E727E" w:rsidRDefault="00A82F8F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  <w:r w:rsidRPr="009E727E">
        <w:rPr>
          <w:rFonts w:ascii="Times New Roman" w:hAnsi="Times New Roman"/>
          <w:i/>
          <w:iCs/>
          <w:sz w:val="28"/>
          <w:szCs w:val="28"/>
        </w:rPr>
        <w:t xml:space="preserve">Виконання </w:t>
      </w:r>
      <w:proofErr w:type="spellStart"/>
      <w:r w:rsidRPr="009E727E">
        <w:rPr>
          <w:rFonts w:ascii="Times New Roman" w:hAnsi="Times New Roman"/>
          <w:i/>
          <w:iCs/>
          <w:sz w:val="28"/>
          <w:szCs w:val="28"/>
        </w:rPr>
        <w:t>завданн</w:t>
      </w:r>
      <w:r w:rsidR="00F41C12">
        <w:rPr>
          <w:rFonts w:ascii="Times New Roman" w:hAnsi="Times New Roman"/>
          <w:i/>
          <w:iCs/>
          <w:sz w:val="28"/>
          <w:szCs w:val="28"/>
        </w:rPr>
        <w:t>ь</w:t>
      </w:r>
      <w:proofErr w:type="spellEnd"/>
      <w:r w:rsidRPr="009E727E">
        <w:rPr>
          <w:rFonts w:ascii="Times New Roman" w:hAnsi="Times New Roman"/>
          <w:i/>
          <w:iCs/>
          <w:sz w:val="28"/>
          <w:szCs w:val="28"/>
        </w:rPr>
        <w:t xml:space="preserve">: </w:t>
      </w:r>
    </w:p>
    <w:p w14:paraId="1CD2541E" w14:textId="77777777" w:rsidR="00151C74" w:rsidRPr="00151C74" w:rsidRDefault="00151C74" w:rsidP="00151C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require_once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autoload.php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use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Models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\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UserModel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use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Controllers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\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UserController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use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Views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\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UserView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Створення об'єктів класів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userModel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UserModel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userController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UserController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userView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UserView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Використання функціоналу класів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userInfo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userModel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getUserInfo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Info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userInfo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updateResult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userController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updateUser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Update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Result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updateResult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userView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displayUser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userInfo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</w:p>
    <w:p w14:paraId="654F1E3F" w14:textId="2FBDBB97" w:rsidR="009E727E" w:rsidRPr="009E727E" w:rsidRDefault="009E727E" w:rsidP="009E7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47A44F80" w14:textId="65945E2B" w:rsidR="002454A0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E727E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>:</w:t>
      </w:r>
    </w:p>
    <w:p w14:paraId="778A6958" w14:textId="273C755D" w:rsidR="00A82F8F" w:rsidRPr="00E04957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C7DF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56F477A" wp14:editId="34D345D3">
            <wp:extent cx="6299835" cy="45339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F62C" w14:textId="7D39EC17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51C74">
        <w:rPr>
          <w:rFonts w:ascii="Times New Roman" w:hAnsi="Times New Roman"/>
          <w:sz w:val="28"/>
          <w:szCs w:val="28"/>
          <w:lang w:val="ru-RU"/>
        </w:rPr>
        <w:t>4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.1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</w:t>
      </w:r>
      <w:r w:rsidR="009E727E"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51C74">
        <w:rPr>
          <w:rFonts w:ascii="Times New Roman" w:hAnsi="Times New Roman"/>
          <w:sz w:val="28"/>
          <w:szCs w:val="28"/>
          <w:lang w:val="ru-RU"/>
        </w:rPr>
        <w:t>1-4</w:t>
      </w:r>
      <w:r w:rsid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</w:t>
      </w:r>
      <w:r w:rsidR="00151C74">
        <w:rPr>
          <w:rFonts w:ascii="Times New Roman" w:hAnsi="Times New Roman"/>
          <w:sz w:val="28"/>
          <w:szCs w:val="28"/>
          <w:lang w:val="ru-RU"/>
        </w:rPr>
        <w:t>ь</w:t>
      </w:r>
      <w:proofErr w:type="spellEnd"/>
    </w:p>
    <w:p w14:paraId="2DC3555A" w14:textId="77777777" w:rsidR="00151C74" w:rsidRPr="00151C74" w:rsidRDefault="00151C74" w:rsidP="00151C74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b/>
          <w:bCs/>
          <w:sz w:val="28"/>
          <w:szCs w:val="28"/>
        </w:rPr>
        <w:t>Завдання 5 (</w:t>
      </w:r>
      <w:r w:rsidRPr="00151C74">
        <w:rPr>
          <w:rFonts w:ascii="Times New Roman" w:hAnsi="Times New Roman"/>
          <w:sz w:val="28"/>
          <w:szCs w:val="28"/>
        </w:rPr>
        <w:t>Створення класу. Методи GET i SET</w:t>
      </w:r>
      <w:r w:rsidRPr="00151C74">
        <w:rPr>
          <w:rFonts w:ascii="Times New Roman" w:hAnsi="Times New Roman"/>
          <w:sz w:val="28"/>
          <w:szCs w:val="28"/>
          <w:u w:val="single"/>
        </w:rPr>
        <w:t>)</w:t>
      </w:r>
    </w:p>
    <w:p w14:paraId="6898B6D7" w14:textId="77777777" w:rsidR="00151C74" w:rsidRPr="00151C74" w:rsidRDefault="00151C74" w:rsidP="005D37A7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Створіть клас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Circle</w:t>
      </w:r>
      <w:proofErr w:type="spellEnd"/>
      <w:r w:rsidRPr="00151C74">
        <w:rPr>
          <w:rFonts w:ascii="Times New Roman" w:hAnsi="Times New Roman"/>
          <w:sz w:val="28"/>
          <w:szCs w:val="28"/>
        </w:rPr>
        <w:t xml:space="preserve"> з полями: координати центру і радіус кола</w:t>
      </w:r>
    </w:p>
    <w:p w14:paraId="45AB4586" w14:textId="77777777" w:rsidR="00151C74" w:rsidRPr="00151C74" w:rsidRDefault="00151C74" w:rsidP="005D37A7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Створіть конструктор, що приймає значення для 3-х полів</w:t>
      </w:r>
    </w:p>
    <w:p w14:paraId="56970357" w14:textId="77777777" w:rsidR="00151C74" w:rsidRPr="00151C74" w:rsidRDefault="00151C74" w:rsidP="005D37A7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Створіть метод </w:t>
      </w:r>
      <w:r w:rsidRPr="00151C74">
        <w:rPr>
          <w:rFonts w:ascii="Times New Roman" w:hAnsi="Times New Roman"/>
          <w:b/>
          <w:bCs/>
          <w:sz w:val="28"/>
          <w:szCs w:val="28"/>
        </w:rPr>
        <w:t>__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toString</w:t>
      </w:r>
      <w:proofErr w:type="spellEnd"/>
      <w:r w:rsidRPr="00151C74">
        <w:rPr>
          <w:rFonts w:ascii="Times New Roman" w:hAnsi="Times New Roman"/>
          <w:b/>
          <w:bCs/>
          <w:sz w:val="28"/>
          <w:szCs w:val="28"/>
        </w:rPr>
        <w:t>()</w:t>
      </w:r>
      <w:r w:rsidRPr="00151C74">
        <w:rPr>
          <w:rFonts w:ascii="Times New Roman" w:hAnsi="Times New Roman"/>
          <w:sz w:val="28"/>
          <w:szCs w:val="28"/>
        </w:rPr>
        <w:t xml:space="preserve">, що повертає рядок в форматі: «Коло з центром в (х, у) і радіусом </w:t>
      </w:r>
      <w:proofErr w:type="spellStart"/>
      <w:r w:rsidRPr="00151C74">
        <w:rPr>
          <w:rFonts w:ascii="Times New Roman" w:hAnsi="Times New Roman"/>
          <w:sz w:val="28"/>
          <w:szCs w:val="28"/>
        </w:rPr>
        <w:t>radius</w:t>
      </w:r>
      <w:proofErr w:type="spellEnd"/>
      <w:r w:rsidRPr="00151C74">
        <w:rPr>
          <w:rFonts w:ascii="Times New Roman" w:hAnsi="Times New Roman"/>
          <w:sz w:val="28"/>
          <w:szCs w:val="28"/>
        </w:rPr>
        <w:t>»</w:t>
      </w:r>
    </w:p>
    <w:p w14:paraId="7A67FC64" w14:textId="77777777" w:rsidR="00151C74" w:rsidRPr="00151C74" w:rsidRDefault="00151C74" w:rsidP="005D37A7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Створіть методи </w:t>
      </w:r>
      <w:r w:rsidRPr="00151C74">
        <w:rPr>
          <w:rFonts w:ascii="Times New Roman" w:hAnsi="Times New Roman"/>
          <w:b/>
          <w:bCs/>
          <w:sz w:val="28"/>
          <w:szCs w:val="28"/>
        </w:rPr>
        <w:t>GET</w:t>
      </w:r>
      <w:r w:rsidRPr="00151C74">
        <w:rPr>
          <w:rFonts w:ascii="Times New Roman" w:hAnsi="Times New Roman"/>
          <w:sz w:val="28"/>
          <w:szCs w:val="28"/>
        </w:rPr>
        <w:t xml:space="preserve"> і </w:t>
      </w:r>
      <w:r w:rsidRPr="00151C74">
        <w:rPr>
          <w:rFonts w:ascii="Times New Roman" w:hAnsi="Times New Roman"/>
          <w:b/>
          <w:bCs/>
          <w:sz w:val="28"/>
          <w:szCs w:val="28"/>
        </w:rPr>
        <w:t>SET</w:t>
      </w:r>
      <w:r w:rsidRPr="00151C74">
        <w:rPr>
          <w:rFonts w:ascii="Times New Roman" w:hAnsi="Times New Roman"/>
          <w:sz w:val="28"/>
          <w:szCs w:val="28"/>
        </w:rPr>
        <w:t xml:space="preserve"> для всіх 3-х полів</w:t>
      </w:r>
    </w:p>
    <w:p w14:paraId="024A75BA" w14:textId="77777777" w:rsidR="00151C74" w:rsidRPr="00151C74" w:rsidRDefault="00151C74" w:rsidP="005D37A7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Створіть об’єкт та перевірте всі його методи</w:t>
      </w:r>
    </w:p>
    <w:p w14:paraId="0F94551B" w14:textId="237AF24D" w:rsidR="00151C74" w:rsidRPr="00151C74" w:rsidRDefault="00151C74" w:rsidP="00151C74">
      <w:pPr>
        <w:tabs>
          <w:tab w:val="left" w:pos="2835"/>
        </w:tabs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b/>
          <w:bCs/>
          <w:sz w:val="28"/>
          <w:szCs w:val="28"/>
        </w:rPr>
        <w:t xml:space="preserve">Завдання 6 </w:t>
      </w:r>
      <w:r w:rsidRPr="00151C74">
        <w:rPr>
          <w:rFonts w:ascii="Times New Roman" w:hAnsi="Times New Roman"/>
          <w:sz w:val="28"/>
          <w:szCs w:val="28"/>
        </w:rPr>
        <w:t>(Модифікатори доступу)</w:t>
      </w:r>
    </w:p>
    <w:p w14:paraId="14DEAC48" w14:textId="77777777" w:rsidR="00151C74" w:rsidRPr="00151C74" w:rsidRDefault="00151C74" w:rsidP="005D37A7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В класі з попереднього завдання зробіть всі поля </w:t>
      </w:r>
      <w:proofErr w:type="spellStart"/>
      <w:r w:rsidRPr="00151C74">
        <w:rPr>
          <w:rFonts w:ascii="Times New Roman" w:hAnsi="Times New Roman"/>
          <w:sz w:val="28"/>
          <w:szCs w:val="28"/>
        </w:rPr>
        <w:t>private</w:t>
      </w:r>
      <w:proofErr w:type="spellEnd"/>
      <w:r w:rsidRPr="00151C74">
        <w:rPr>
          <w:rFonts w:ascii="Times New Roman" w:hAnsi="Times New Roman"/>
          <w:sz w:val="28"/>
          <w:szCs w:val="28"/>
        </w:rPr>
        <w:t>.</w:t>
      </w:r>
    </w:p>
    <w:p w14:paraId="3D8407B8" w14:textId="77777777" w:rsidR="00151C74" w:rsidRPr="00151C74" w:rsidRDefault="00151C74" w:rsidP="005D37A7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lastRenderedPageBreak/>
        <w:t xml:space="preserve">Створіть метод, що приймає об’єкт коло, і повертає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true</w:t>
      </w:r>
      <w:proofErr w:type="spellEnd"/>
      <w:r w:rsidRPr="00151C74">
        <w:rPr>
          <w:rFonts w:ascii="Times New Roman" w:hAnsi="Times New Roman"/>
          <w:sz w:val="28"/>
          <w:szCs w:val="28"/>
        </w:rPr>
        <w:t xml:space="preserve">, якщо дані кола перетинаються, і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false</w:t>
      </w:r>
      <w:proofErr w:type="spellEnd"/>
      <w:r w:rsidRPr="00151C74">
        <w:rPr>
          <w:rFonts w:ascii="Times New Roman" w:hAnsi="Times New Roman"/>
          <w:sz w:val="28"/>
          <w:szCs w:val="28"/>
        </w:rPr>
        <w:t>, якщо вони не перетинаються.</w:t>
      </w:r>
    </w:p>
    <w:p w14:paraId="5405C892" w14:textId="245A3025" w:rsidR="00A82F8F" w:rsidRPr="009E727E" w:rsidRDefault="00A82F8F" w:rsidP="009E727E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>Виконання завдання:</w:t>
      </w:r>
    </w:p>
    <w:p w14:paraId="57DAF360" w14:textId="77777777" w:rsidR="00151C74" w:rsidRPr="00151C74" w:rsidRDefault="00151C74" w:rsidP="00151C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Circle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$x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$y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__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construct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$y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$y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getX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setX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$y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$y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__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"Коло з центром в (</w:t>
      </w:r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) і радіусом </w:t>
      </w:r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intersectsWith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Circle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circle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distance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sqrt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pow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circle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getX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+ 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pow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circle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sumOfRadius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radius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circle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distance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sumOfRadius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 роботи класу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$circle1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Circle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$circle2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Circle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$circle1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$circle2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"Перетинаються? "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 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$circle1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intersectsWith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$circle2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?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"Так"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"Ні"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.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</w:p>
    <w:p w14:paraId="60C70BF1" w14:textId="77777777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E727E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>:</w:t>
      </w:r>
    </w:p>
    <w:p w14:paraId="4F220B5E" w14:textId="6B03BFB0" w:rsidR="00A82F8F" w:rsidRPr="009E727E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C7DF3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9DDC025" wp14:editId="388EC488">
            <wp:extent cx="6299835" cy="41592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7C9" w14:textId="4D589C3B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51C74">
        <w:rPr>
          <w:rFonts w:ascii="Times New Roman" w:hAnsi="Times New Roman"/>
          <w:sz w:val="28"/>
          <w:szCs w:val="28"/>
          <w:lang w:val="ru-RU"/>
        </w:rPr>
        <w:t>4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.2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</w:t>
      </w:r>
      <w:r w:rsidR="009E727E"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C7DF3">
        <w:rPr>
          <w:rFonts w:ascii="Times New Roman" w:hAnsi="Times New Roman"/>
          <w:sz w:val="28"/>
          <w:szCs w:val="28"/>
          <w:lang w:val="ru-RU"/>
        </w:rPr>
        <w:t>5-6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</w:t>
      </w:r>
      <w:r w:rsidR="008C7DF3">
        <w:rPr>
          <w:rFonts w:ascii="Times New Roman" w:hAnsi="Times New Roman"/>
          <w:sz w:val="28"/>
          <w:szCs w:val="28"/>
          <w:lang w:val="ru-RU"/>
        </w:rPr>
        <w:t>ь</w:t>
      </w:r>
      <w:proofErr w:type="spellEnd"/>
    </w:p>
    <w:p w14:paraId="2C4D8E88" w14:textId="77777777" w:rsidR="00151C74" w:rsidRPr="00151C74" w:rsidRDefault="00151C74" w:rsidP="00151C7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C7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Завдання 7 (</w:t>
      </w: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>Статичні властивості і методи)</w:t>
      </w:r>
    </w:p>
    <w:p w14:paraId="6040D699" w14:textId="77777777" w:rsidR="00151C74" w:rsidRPr="00151C74" w:rsidRDefault="00151C74" w:rsidP="005D37A7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 xml:space="preserve">Створіть директорію </w:t>
      </w:r>
      <w:proofErr w:type="spellStart"/>
      <w:r w:rsidRPr="00151C7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text</w:t>
      </w:r>
      <w:proofErr w:type="spellEnd"/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 xml:space="preserve">, а в ній 3 текстових </w:t>
      </w:r>
      <w:proofErr w:type="spellStart"/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>файла</w:t>
      </w:r>
      <w:proofErr w:type="spellEnd"/>
    </w:p>
    <w:p w14:paraId="32758832" w14:textId="77777777" w:rsidR="00151C74" w:rsidRPr="00151C74" w:rsidRDefault="00151C74" w:rsidP="005D37A7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 xml:space="preserve">Створіть клас зі статичним полем </w:t>
      </w:r>
      <w:proofErr w:type="spellStart"/>
      <w:r w:rsidRPr="00151C7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dir</w:t>
      </w:r>
      <w:proofErr w:type="spellEnd"/>
      <w:r w:rsidRPr="00151C7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=”</w:t>
      </w:r>
      <w:proofErr w:type="spellStart"/>
      <w:r w:rsidRPr="00151C7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text</w:t>
      </w:r>
      <w:proofErr w:type="spellEnd"/>
      <w:r w:rsidRPr="00151C7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”</w:t>
      </w:r>
    </w:p>
    <w:p w14:paraId="61F6AD1F" w14:textId="77777777" w:rsidR="00151C74" w:rsidRPr="00151C74" w:rsidRDefault="00151C74" w:rsidP="005D37A7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>Створіть 2 статичних методи в класі: на читання та запис в файл:</w:t>
      </w:r>
    </w:p>
    <w:p w14:paraId="4F5C58A0" w14:textId="77777777" w:rsidR="00151C74" w:rsidRPr="00151C74" w:rsidRDefault="00151C74" w:rsidP="005D37A7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>Ім’я файлу передається як параметр метода. </w:t>
      </w:r>
    </w:p>
    <w:p w14:paraId="24C0CE37" w14:textId="77777777" w:rsidR="00151C74" w:rsidRPr="00151C74" w:rsidRDefault="00151C74" w:rsidP="005D37A7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>В метод «</w:t>
      </w:r>
      <w:r w:rsidRPr="00151C7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 запис в файл</w:t>
      </w: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>» передається ще й рядок, який потрібно дописати в файл. </w:t>
      </w:r>
    </w:p>
    <w:p w14:paraId="13B3D087" w14:textId="77777777" w:rsidR="00151C74" w:rsidRPr="00151C74" w:rsidRDefault="00151C74" w:rsidP="005D37A7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>Директорія береться зі статичного поля</w:t>
      </w:r>
    </w:p>
    <w:p w14:paraId="74537586" w14:textId="77777777" w:rsidR="00151C74" w:rsidRPr="00151C74" w:rsidRDefault="00151C74" w:rsidP="00151C7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>     4) Створіть метод, що дозволяє стерти вміст файлу</w:t>
      </w:r>
    </w:p>
    <w:p w14:paraId="40D09582" w14:textId="77777777" w:rsidR="00151C74" w:rsidRPr="00151C74" w:rsidRDefault="00151C74" w:rsidP="00151C7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C74">
        <w:rPr>
          <w:rFonts w:ascii="Times New Roman" w:eastAsia="Times New Roman" w:hAnsi="Times New Roman"/>
          <w:sz w:val="28"/>
          <w:szCs w:val="28"/>
          <w:lang w:eastAsia="ru-RU"/>
        </w:rPr>
        <w:t>Перевірте роботу всіх методів</w:t>
      </w:r>
    </w:p>
    <w:p w14:paraId="3B46954D" w14:textId="7FFDA5DE" w:rsidR="00A82F8F" w:rsidRPr="009E727E" w:rsidRDefault="00A82F8F" w:rsidP="008047C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A23C8C" w14:textId="1A252EDC" w:rsidR="00A82F8F" w:rsidRPr="009E727E" w:rsidRDefault="00A82F8F" w:rsidP="008047C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1927DB14" w14:textId="77777777" w:rsidR="00151C74" w:rsidRPr="00151C74" w:rsidRDefault="00151C74" w:rsidP="00151C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Manager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Manager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Enter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Enter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rows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="4"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cols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="50"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Read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read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Write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write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Erase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1C7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erase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FileManager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dir</w:t>
      </w:r>
      <w:proofErr w:type="spellEnd"/>
      <w:r w:rsidRPr="00151C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readFromFile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self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r w:rsidRPr="00151C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dir</w:t>
      </w:r>
      <w:proofErr w:type="spellEnd"/>
      <w:r w:rsidRPr="00151C7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'/'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file_exists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file_get_contents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of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 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does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not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exist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writeToFile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self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'/'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fopen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'a'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mode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appends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fwrite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fclose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written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to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eraseFileContent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self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'/'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fopen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"w"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'w'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mode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truncates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fclose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of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erased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Create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text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directory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if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it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doesn't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exist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is_dir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FileManager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mkdir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FileManager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read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FileManager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readFromFile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write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FileManager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writeToFile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erase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FileManager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eraseFileContent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151C7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74A8AB9D" w14:textId="77777777" w:rsidR="008C7DF3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2F029E" w14:textId="77777777" w:rsidR="008C7DF3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94AEB6" w14:textId="77777777" w:rsidR="008C7DF3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AFC2760" w14:textId="77777777" w:rsidR="008C7DF3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4D6E11" w14:textId="77777777" w:rsidR="008C7DF3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325278" w14:textId="77777777" w:rsidR="008C7DF3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AD6EFA" w14:textId="77777777" w:rsidR="008C7DF3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FA5FD0" w14:textId="3F92A414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lastRenderedPageBreak/>
        <w:t>Результат виконання завдання:</w:t>
      </w:r>
    </w:p>
    <w:p w14:paraId="04BE69B4" w14:textId="4C68CC7A" w:rsidR="009E727E" w:rsidRPr="009E727E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C7DF3">
        <w:rPr>
          <w:rFonts w:ascii="Times New Roman" w:hAnsi="Times New Roman"/>
          <w:sz w:val="28"/>
          <w:szCs w:val="28"/>
        </w:rPr>
        <w:drawing>
          <wp:inline distT="0" distB="0" distL="0" distR="0" wp14:anchorId="6B795071" wp14:editId="280FDD03">
            <wp:extent cx="2686425" cy="1933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259" w14:textId="72957D9D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C7DF3">
        <w:rPr>
          <w:rFonts w:ascii="Times New Roman" w:hAnsi="Times New Roman"/>
          <w:sz w:val="28"/>
          <w:szCs w:val="28"/>
          <w:lang w:val="ru-RU"/>
        </w:rPr>
        <w:t>4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.3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C7DF3">
        <w:rPr>
          <w:rFonts w:ascii="Times New Roman" w:hAnsi="Times New Roman"/>
          <w:sz w:val="28"/>
          <w:szCs w:val="28"/>
          <w:lang w:val="ru-RU"/>
        </w:rPr>
        <w:t>сьомого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7C5EE391" w14:textId="77777777" w:rsidR="00151C74" w:rsidRPr="00151C74" w:rsidRDefault="00151C74" w:rsidP="00151C7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b/>
          <w:bCs/>
          <w:sz w:val="28"/>
          <w:szCs w:val="28"/>
        </w:rPr>
        <w:t xml:space="preserve">Завдання 8 </w:t>
      </w:r>
      <w:r w:rsidRPr="00151C74">
        <w:rPr>
          <w:rFonts w:ascii="Times New Roman" w:hAnsi="Times New Roman"/>
          <w:sz w:val="28"/>
          <w:szCs w:val="28"/>
        </w:rPr>
        <w:t>(Наслідування)</w:t>
      </w:r>
    </w:p>
    <w:p w14:paraId="310EE496" w14:textId="77777777" w:rsidR="00151C74" w:rsidRPr="00151C74" w:rsidRDefault="00151C74" w:rsidP="005D37A7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Створіть клас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Human</w:t>
      </w:r>
      <w:proofErr w:type="spellEnd"/>
      <w:r w:rsidRPr="00151C74">
        <w:rPr>
          <w:rFonts w:ascii="Times New Roman" w:hAnsi="Times New Roman"/>
          <w:sz w:val="28"/>
          <w:szCs w:val="28"/>
        </w:rPr>
        <w:t xml:space="preserve"> з властивостями, що характеризують людину (зріст, маса, вік…). Створіть методи </w:t>
      </w:r>
      <w:r w:rsidRPr="00151C74">
        <w:rPr>
          <w:rFonts w:ascii="Times New Roman" w:hAnsi="Times New Roman"/>
          <w:b/>
          <w:bCs/>
          <w:sz w:val="28"/>
          <w:szCs w:val="28"/>
        </w:rPr>
        <w:t>GET</w:t>
      </w:r>
      <w:r w:rsidRPr="00151C74">
        <w:rPr>
          <w:rFonts w:ascii="Times New Roman" w:hAnsi="Times New Roman"/>
          <w:sz w:val="28"/>
          <w:szCs w:val="28"/>
        </w:rPr>
        <w:t xml:space="preserve"> i </w:t>
      </w:r>
      <w:r w:rsidRPr="00151C74">
        <w:rPr>
          <w:rFonts w:ascii="Times New Roman" w:hAnsi="Times New Roman"/>
          <w:b/>
          <w:bCs/>
          <w:sz w:val="28"/>
          <w:szCs w:val="28"/>
        </w:rPr>
        <w:t>SET</w:t>
      </w:r>
      <w:r w:rsidRPr="00151C74">
        <w:rPr>
          <w:rFonts w:ascii="Times New Roman" w:hAnsi="Times New Roman"/>
          <w:sz w:val="28"/>
          <w:szCs w:val="28"/>
        </w:rPr>
        <w:t xml:space="preserve"> для кожної властивості</w:t>
      </w:r>
    </w:p>
    <w:p w14:paraId="23641214" w14:textId="77777777" w:rsidR="00151C74" w:rsidRPr="00151C74" w:rsidRDefault="00151C74" w:rsidP="005D37A7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Створіть клас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Student</w:t>
      </w:r>
      <w:proofErr w:type="spellEnd"/>
      <w:r w:rsidRPr="00151C74">
        <w:rPr>
          <w:rFonts w:ascii="Times New Roman" w:hAnsi="Times New Roman"/>
          <w:sz w:val="28"/>
          <w:szCs w:val="28"/>
        </w:rPr>
        <w:t xml:space="preserve">, який успадковуватиметься від класу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Human</w:t>
      </w:r>
      <w:proofErr w:type="spellEnd"/>
      <w:r w:rsidRPr="00151C74">
        <w:rPr>
          <w:rFonts w:ascii="Times New Roman" w:hAnsi="Times New Roman"/>
          <w:sz w:val="28"/>
          <w:szCs w:val="28"/>
        </w:rPr>
        <w:t>:</w:t>
      </w:r>
    </w:p>
    <w:p w14:paraId="51165CF6" w14:textId="77777777" w:rsidR="00151C74" w:rsidRPr="00151C74" w:rsidRDefault="00151C74" w:rsidP="005D37A7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Додайте властивості, специфічні тільки для студента (назва ВНЗ, курс…)</w:t>
      </w:r>
    </w:p>
    <w:p w14:paraId="61F91F15" w14:textId="77777777" w:rsidR="00151C74" w:rsidRPr="00151C74" w:rsidRDefault="00151C74" w:rsidP="005D37A7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Додайте в клас методи </w:t>
      </w:r>
      <w:r w:rsidRPr="00151C74">
        <w:rPr>
          <w:rFonts w:ascii="Times New Roman" w:hAnsi="Times New Roman"/>
          <w:b/>
          <w:bCs/>
          <w:sz w:val="28"/>
          <w:szCs w:val="28"/>
        </w:rPr>
        <w:t>GET</w:t>
      </w:r>
      <w:r w:rsidRPr="00151C74">
        <w:rPr>
          <w:rFonts w:ascii="Times New Roman" w:hAnsi="Times New Roman"/>
          <w:sz w:val="28"/>
          <w:szCs w:val="28"/>
        </w:rPr>
        <w:t xml:space="preserve"> i </w:t>
      </w:r>
      <w:r w:rsidRPr="00151C74">
        <w:rPr>
          <w:rFonts w:ascii="Times New Roman" w:hAnsi="Times New Roman"/>
          <w:b/>
          <w:bCs/>
          <w:sz w:val="28"/>
          <w:szCs w:val="28"/>
        </w:rPr>
        <w:t>SET</w:t>
      </w:r>
      <w:r w:rsidRPr="00151C74">
        <w:rPr>
          <w:rFonts w:ascii="Times New Roman" w:hAnsi="Times New Roman"/>
          <w:sz w:val="28"/>
          <w:szCs w:val="28"/>
        </w:rPr>
        <w:t xml:space="preserve"> для всіх нових властивостей. </w:t>
      </w:r>
    </w:p>
    <w:p w14:paraId="2D2A610A" w14:textId="77777777" w:rsidR="00151C74" w:rsidRPr="00151C74" w:rsidRDefault="00151C74" w:rsidP="005D37A7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Реалізуйте метод, який буде переводити студента на новий курс (тобто просто збільшувати значення поля «курс» на 1)</w:t>
      </w:r>
    </w:p>
    <w:p w14:paraId="4DD99280" w14:textId="77777777" w:rsidR="00151C74" w:rsidRPr="00151C74" w:rsidRDefault="00151C74" w:rsidP="005D37A7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Створіть клас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Programmer</w:t>
      </w:r>
      <w:proofErr w:type="spellEnd"/>
      <w:r w:rsidRPr="00151C74">
        <w:rPr>
          <w:rFonts w:ascii="Times New Roman" w:hAnsi="Times New Roman"/>
          <w:sz w:val="28"/>
          <w:szCs w:val="28"/>
        </w:rPr>
        <w:t xml:space="preserve">, який успадковуватиметься від класу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Human</w:t>
      </w:r>
      <w:proofErr w:type="spellEnd"/>
      <w:r w:rsidRPr="00151C74">
        <w:rPr>
          <w:rFonts w:ascii="Times New Roman" w:hAnsi="Times New Roman"/>
          <w:sz w:val="28"/>
          <w:szCs w:val="28"/>
        </w:rPr>
        <w:t>:</w:t>
      </w:r>
    </w:p>
    <w:p w14:paraId="2ED6187C" w14:textId="77777777" w:rsidR="00151C74" w:rsidRPr="00151C74" w:rsidRDefault="00151C74" w:rsidP="005D37A7">
      <w:pPr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Додайте властивості, специфічні тільки для програміста (масив з мовами програмування, які він знає, досвід роботи…). </w:t>
      </w:r>
    </w:p>
    <w:p w14:paraId="66761AAC" w14:textId="77777777" w:rsidR="00151C74" w:rsidRPr="00151C74" w:rsidRDefault="00151C74" w:rsidP="005D37A7">
      <w:pPr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Додайте в клас методи </w:t>
      </w:r>
      <w:r w:rsidRPr="00151C74">
        <w:rPr>
          <w:rFonts w:ascii="Times New Roman" w:hAnsi="Times New Roman"/>
          <w:b/>
          <w:bCs/>
          <w:sz w:val="28"/>
          <w:szCs w:val="28"/>
        </w:rPr>
        <w:t>GET</w:t>
      </w:r>
      <w:r w:rsidRPr="00151C74">
        <w:rPr>
          <w:rFonts w:ascii="Times New Roman" w:hAnsi="Times New Roman"/>
          <w:sz w:val="28"/>
          <w:szCs w:val="28"/>
        </w:rPr>
        <w:t xml:space="preserve"> i </w:t>
      </w:r>
      <w:r w:rsidRPr="00151C74">
        <w:rPr>
          <w:rFonts w:ascii="Times New Roman" w:hAnsi="Times New Roman"/>
          <w:b/>
          <w:bCs/>
          <w:sz w:val="28"/>
          <w:szCs w:val="28"/>
        </w:rPr>
        <w:t>SET</w:t>
      </w:r>
      <w:r w:rsidRPr="00151C74">
        <w:rPr>
          <w:rFonts w:ascii="Times New Roman" w:hAnsi="Times New Roman"/>
          <w:sz w:val="28"/>
          <w:szCs w:val="28"/>
        </w:rPr>
        <w:t xml:space="preserve"> для всіх нових властивостей. </w:t>
      </w:r>
    </w:p>
    <w:p w14:paraId="5BEA1937" w14:textId="77777777" w:rsidR="00151C74" w:rsidRPr="00151C74" w:rsidRDefault="00151C74" w:rsidP="005D37A7">
      <w:pPr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Реалізуйте метод, який буде додавати в масив з мовами ще одну мову.</w:t>
      </w:r>
    </w:p>
    <w:p w14:paraId="3ED63FED" w14:textId="77777777" w:rsidR="00151C74" w:rsidRPr="00151C74" w:rsidRDefault="00151C74" w:rsidP="00151C7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Перевірте роботу всіх класів і всіх методів. Не </w:t>
      </w:r>
      <w:proofErr w:type="spellStart"/>
      <w:r w:rsidRPr="00151C74">
        <w:rPr>
          <w:rFonts w:ascii="Times New Roman" w:hAnsi="Times New Roman"/>
          <w:sz w:val="28"/>
          <w:szCs w:val="28"/>
        </w:rPr>
        <w:t>забудьте</w:t>
      </w:r>
      <w:proofErr w:type="spellEnd"/>
      <w:r w:rsidRPr="00151C74">
        <w:rPr>
          <w:rFonts w:ascii="Times New Roman" w:hAnsi="Times New Roman"/>
          <w:sz w:val="28"/>
          <w:szCs w:val="28"/>
        </w:rPr>
        <w:t xml:space="preserve"> змінити зріст і масу у студентів і програмістів, скориставшись методами з батьківського класу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Human</w:t>
      </w:r>
      <w:proofErr w:type="spellEnd"/>
    </w:p>
    <w:p w14:paraId="3C5F44FC" w14:textId="77777777" w:rsidR="00151C74" w:rsidRPr="00151C74" w:rsidRDefault="00151C74" w:rsidP="00151C7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2DE641E1" w14:textId="77777777" w:rsidR="00151C74" w:rsidRPr="00151C74" w:rsidRDefault="00151C74" w:rsidP="00151C7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b/>
          <w:bCs/>
          <w:sz w:val="28"/>
          <w:szCs w:val="28"/>
        </w:rPr>
        <w:t>Завдання 9 (</w:t>
      </w:r>
      <w:r w:rsidRPr="00151C74">
        <w:rPr>
          <w:rFonts w:ascii="Times New Roman" w:hAnsi="Times New Roman"/>
          <w:sz w:val="28"/>
          <w:szCs w:val="28"/>
        </w:rPr>
        <w:t>Абстрактні класи)</w:t>
      </w:r>
    </w:p>
    <w:p w14:paraId="66ADEB3C" w14:textId="77777777" w:rsidR="00151C74" w:rsidRPr="00151C74" w:rsidRDefault="00151C74" w:rsidP="005D37A7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Зробіть клас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Human</w:t>
      </w:r>
      <w:proofErr w:type="spellEnd"/>
      <w:r w:rsidRPr="00151C74">
        <w:rPr>
          <w:rFonts w:ascii="Times New Roman" w:hAnsi="Times New Roman"/>
          <w:sz w:val="28"/>
          <w:szCs w:val="28"/>
        </w:rPr>
        <w:t xml:space="preserve"> абстрактним.</w:t>
      </w:r>
    </w:p>
    <w:p w14:paraId="392650B6" w14:textId="77777777" w:rsidR="00151C74" w:rsidRPr="00151C74" w:rsidRDefault="00151C74" w:rsidP="005D37A7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Напишіть метод «</w:t>
      </w:r>
      <w:r w:rsidRPr="00151C74">
        <w:rPr>
          <w:rFonts w:ascii="Times New Roman" w:hAnsi="Times New Roman"/>
          <w:b/>
          <w:bCs/>
          <w:sz w:val="28"/>
          <w:szCs w:val="28"/>
        </w:rPr>
        <w:t>Народження дитини</w:t>
      </w:r>
      <w:r w:rsidRPr="00151C74">
        <w:rPr>
          <w:rFonts w:ascii="Times New Roman" w:hAnsi="Times New Roman"/>
          <w:sz w:val="28"/>
          <w:szCs w:val="28"/>
        </w:rPr>
        <w:t xml:space="preserve">» в класі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Human</w:t>
      </w:r>
      <w:proofErr w:type="spellEnd"/>
      <w:r w:rsidRPr="00151C74">
        <w:rPr>
          <w:rFonts w:ascii="Times New Roman" w:hAnsi="Times New Roman"/>
          <w:sz w:val="28"/>
          <w:szCs w:val="28"/>
        </w:rPr>
        <w:t>, що викликає метод «</w:t>
      </w:r>
      <w:r w:rsidRPr="00151C74">
        <w:rPr>
          <w:rFonts w:ascii="Times New Roman" w:hAnsi="Times New Roman"/>
          <w:b/>
          <w:bCs/>
          <w:sz w:val="28"/>
          <w:szCs w:val="28"/>
        </w:rPr>
        <w:t>Повідомлення при народженні дитини</w:t>
      </w:r>
      <w:r w:rsidRPr="00151C74">
        <w:rPr>
          <w:rFonts w:ascii="Times New Roman" w:hAnsi="Times New Roman"/>
          <w:sz w:val="28"/>
          <w:szCs w:val="28"/>
        </w:rPr>
        <w:t xml:space="preserve">» (не </w:t>
      </w:r>
      <w:proofErr w:type="spellStart"/>
      <w:r w:rsidRPr="00151C74">
        <w:rPr>
          <w:rFonts w:ascii="Times New Roman" w:hAnsi="Times New Roman"/>
          <w:sz w:val="28"/>
          <w:szCs w:val="28"/>
        </w:rPr>
        <w:t>забудьте</w:t>
      </w:r>
      <w:proofErr w:type="spellEnd"/>
      <w:r w:rsidRPr="00151C74">
        <w:rPr>
          <w:rFonts w:ascii="Times New Roman" w:hAnsi="Times New Roman"/>
          <w:sz w:val="28"/>
          <w:szCs w:val="28"/>
        </w:rPr>
        <w:t xml:space="preserve"> поставити модифікатор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protected</w:t>
      </w:r>
      <w:proofErr w:type="spellEnd"/>
      <w:r w:rsidRPr="00151C74">
        <w:rPr>
          <w:rFonts w:ascii="Times New Roman" w:hAnsi="Times New Roman"/>
          <w:sz w:val="28"/>
          <w:szCs w:val="28"/>
        </w:rPr>
        <w:t>), який буде абстрактним</w:t>
      </w:r>
    </w:p>
    <w:p w14:paraId="0DF32FE2" w14:textId="77777777" w:rsidR="00151C74" w:rsidRPr="00151C74" w:rsidRDefault="00151C74" w:rsidP="005D37A7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lastRenderedPageBreak/>
        <w:t>Реалізуйте «</w:t>
      </w:r>
      <w:r w:rsidRPr="00151C74">
        <w:rPr>
          <w:rFonts w:ascii="Times New Roman" w:hAnsi="Times New Roman"/>
          <w:b/>
          <w:bCs/>
          <w:sz w:val="28"/>
          <w:szCs w:val="28"/>
        </w:rPr>
        <w:t>Повідомлення при народженні дитини</w:t>
      </w:r>
      <w:r w:rsidRPr="00151C74">
        <w:rPr>
          <w:rFonts w:ascii="Times New Roman" w:hAnsi="Times New Roman"/>
          <w:sz w:val="28"/>
          <w:szCs w:val="28"/>
        </w:rPr>
        <w:t xml:space="preserve">» у класів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Student</w:t>
      </w:r>
      <w:proofErr w:type="spellEnd"/>
      <w:r w:rsidRPr="00151C74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Programmer</w:t>
      </w:r>
      <w:proofErr w:type="spellEnd"/>
    </w:p>
    <w:p w14:paraId="4580BBCE" w14:textId="77777777" w:rsidR="00151C74" w:rsidRPr="00151C74" w:rsidRDefault="00151C74" w:rsidP="00151C7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Перевірте роботу методів «народження»</w:t>
      </w:r>
    </w:p>
    <w:p w14:paraId="187453F5" w14:textId="0922A952" w:rsidR="00A82F8F" w:rsidRPr="009E727E" w:rsidRDefault="00A82F8F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2B698F21" w14:textId="77777777" w:rsidR="00151C74" w:rsidRPr="00151C74" w:rsidRDefault="00151C74" w:rsidP="00151C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8 (Наслідування)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__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construct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getHeight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getWeight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getAge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extends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university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__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construct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university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parent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r w:rsidRPr="00151C7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__</w:t>
      </w:r>
      <w:proofErr w:type="spellStart"/>
      <w:r w:rsidRPr="00151C7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construct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university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university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getUniversity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university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setUniversity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university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university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university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moveToNextCourse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extends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programmingLanguages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= []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experience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__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construct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experience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parent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r w:rsidRPr="00151C7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__</w:t>
      </w:r>
      <w:proofErr w:type="spellStart"/>
      <w:r w:rsidRPr="00151C7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construct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programmingLanguages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experience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experience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programmingLanguages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getExperience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experience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setExperience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experience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experience</w:t>
      </w:r>
      <w:proofErr w:type="spellEnd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experience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addProgrammingLanguage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language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 =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language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9 (Абстрактні класи)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HumanAbstract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birthMessage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giveBirth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this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birthMessage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StudentChild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extends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HumanAbstract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birthMessage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born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ProgrammerChild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extends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HumanAbstract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birthMessage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born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 роботи класів та методів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170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60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Harvard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175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70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25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[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"PHP"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JavaScript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"5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years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Student's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before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.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moveToNextCourse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Student's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course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after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getCourse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.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Programmer's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languages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before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addProgrammingLanguage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Python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Programmer's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languages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after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adding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Python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getProgrammingLanguages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 роботи методу "народження"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studentChild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StudentChild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programmerChild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ProgrammerChild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studentChild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giveBirth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programmerChild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giveBirth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</w:p>
    <w:p w14:paraId="1E9B65B8" w14:textId="77777777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E727E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>:</w:t>
      </w:r>
    </w:p>
    <w:p w14:paraId="4A9A0D0C" w14:textId="1630BB29" w:rsidR="00A82F8F" w:rsidRPr="009E727E" w:rsidRDefault="008C7DF3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C7DF3">
        <w:rPr>
          <w:rFonts w:ascii="Times New Roman" w:hAnsi="Times New Roman"/>
          <w:sz w:val="28"/>
          <w:szCs w:val="28"/>
        </w:rPr>
        <w:drawing>
          <wp:inline distT="0" distB="0" distL="0" distR="0" wp14:anchorId="6688E317" wp14:editId="760D92C8">
            <wp:extent cx="6299835" cy="123317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70F6" w14:textId="7F65AABD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C7DF3">
        <w:rPr>
          <w:rFonts w:ascii="Times New Roman" w:hAnsi="Times New Roman"/>
          <w:sz w:val="28"/>
          <w:szCs w:val="28"/>
          <w:lang w:val="ru-RU"/>
        </w:rPr>
        <w:t>4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.4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C7DF3">
        <w:rPr>
          <w:rFonts w:ascii="Times New Roman" w:hAnsi="Times New Roman"/>
          <w:sz w:val="28"/>
          <w:szCs w:val="28"/>
          <w:lang w:val="ru-RU"/>
        </w:rPr>
        <w:t>8-9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</w:t>
      </w:r>
      <w:r w:rsidR="008C7DF3">
        <w:rPr>
          <w:rFonts w:ascii="Times New Roman" w:hAnsi="Times New Roman"/>
          <w:sz w:val="28"/>
          <w:szCs w:val="28"/>
          <w:lang w:val="ru-RU"/>
        </w:rPr>
        <w:t>ь</w:t>
      </w:r>
      <w:proofErr w:type="spellEnd"/>
    </w:p>
    <w:p w14:paraId="72095757" w14:textId="77777777" w:rsidR="00151C74" w:rsidRPr="00151C74" w:rsidRDefault="00151C74" w:rsidP="00151C7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b/>
          <w:bCs/>
          <w:sz w:val="28"/>
          <w:szCs w:val="28"/>
        </w:rPr>
        <w:t>Завдання 10 (</w:t>
      </w:r>
      <w:r w:rsidRPr="00151C74">
        <w:rPr>
          <w:rFonts w:ascii="Times New Roman" w:hAnsi="Times New Roman"/>
          <w:sz w:val="28"/>
          <w:szCs w:val="28"/>
        </w:rPr>
        <w:t>Інтерфейси)</w:t>
      </w:r>
    </w:p>
    <w:p w14:paraId="297E9FD3" w14:textId="77777777" w:rsidR="00151C74" w:rsidRPr="00151C74" w:rsidRDefault="00151C74" w:rsidP="005D37A7">
      <w:pPr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Створіть інтерфейс «</w:t>
      </w:r>
      <w:r w:rsidRPr="00151C74">
        <w:rPr>
          <w:rFonts w:ascii="Times New Roman" w:hAnsi="Times New Roman"/>
          <w:b/>
          <w:bCs/>
          <w:sz w:val="28"/>
          <w:szCs w:val="28"/>
        </w:rPr>
        <w:t>Прибирання будинку</w:t>
      </w:r>
      <w:r w:rsidRPr="00151C74">
        <w:rPr>
          <w:rFonts w:ascii="Times New Roman" w:hAnsi="Times New Roman"/>
          <w:sz w:val="28"/>
          <w:szCs w:val="28"/>
        </w:rPr>
        <w:t>», в якому опишіть 2 методи: «</w:t>
      </w:r>
      <w:r w:rsidRPr="00151C74">
        <w:rPr>
          <w:rFonts w:ascii="Times New Roman" w:hAnsi="Times New Roman"/>
          <w:b/>
          <w:bCs/>
          <w:sz w:val="28"/>
          <w:szCs w:val="28"/>
        </w:rPr>
        <w:t>Прибирання кімнати</w:t>
      </w:r>
      <w:r w:rsidRPr="00151C74">
        <w:rPr>
          <w:rFonts w:ascii="Times New Roman" w:hAnsi="Times New Roman"/>
          <w:sz w:val="28"/>
          <w:szCs w:val="28"/>
        </w:rPr>
        <w:t>» і «</w:t>
      </w:r>
      <w:r w:rsidRPr="00151C74">
        <w:rPr>
          <w:rFonts w:ascii="Times New Roman" w:hAnsi="Times New Roman"/>
          <w:b/>
          <w:bCs/>
          <w:sz w:val="28"/>
          <w:szCs w:val="28"/>
        </w:rPr>
        <w:t>Прибирання кухні</w:t>
      </w:r>
      <w:r w:rsidRPr="00151C74">
        <w:rPr>
          <w:rFonts w:ascii="Times New Roman" w:hAnsi="Times New Roman"/>
          <w:sz w:val="28"/>
          <w:szCs w:val="28"/>
        </w:rPr>
        <w:t>»</w:t>
      </w:r>
    </w:p>
    <w:p w14:paraId="79C638F1" w14:textId="77777777" w:rsidR="00151C74" w:rsidRPr="00151C74" w:rsidRDefault="00151C74" w:rsidP="005D37A7">
      <w:pPr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 xml:space="preserve">Додайте створений інтерфейс в клас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Human</w:t>
      </w:r>
      <w:proofErr w:type="spellEnd"/>
    </w:p>
    <w:p w14:paraId="448366D8" w14:textId="77777777" w:rsidR="00151C74" w:rsidRPr="00151C74" w:rsidRDefault="00151C74" w:rsidP="005D37A7">
      <w:pPr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Реалізуйте у кожному класі-спадкоємці (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Student</w:t>
      </w:r>
      <w:proofErr w:type="spellEnd"/>
      <w:r w:rsidRPr="00151C7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51C74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151C74">
        <w:rPr>
          <w:rFonts w:ascii="Times New Roman" w:hAnsi="Times New Roman"/>
          <w:b/>
          <w:bCs/>
          <w:sz w:val="28"/>
          <w:szCs w:val="28"/>
        </w:rPr>
        <w:t>Programmer</w:t>
      </w:r>
      <w:proofErr w:type="spellEnd"/>
      <w:r w:rsidRPr="00151C74">
        <w:rPr>
          <w:rFonts w:ascii="Times New Roman" w:hAnsi="Times New Roman"/>
          <w:sz w:val="28"/>
          <w:szCs w:val="28"/>
        </w:rPr>
        <w:t>) обидва методи</w:t>
      </w:r>
    </w:p>
    <w:p w14:paraId="000D3886" w14:textId="77777777" w:rsidR="00151C74" w:rsidRPr="00151C74" w:rsidRDefault="00151C74" w:rsidP="005D37A7">
      <w:pPr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Реалізація повинна бути у вигляді одного з рядків: «</w:t>
      </w:r>
      <w:r w:rsidRPr="00151C74">
        <w:rPr>
          <w:rFonts w:ascii="Times New Roman" w:hAnsi="Times New Roman"/>
          <w:b/>
          <w:bCs/>
          <w:sz w:val="28"/>
          <w:szCs w:val="28"/>
        </w:rPr>
        <w:t>Студент прибирає кімнату</w:t>
      </w:r>
      <w:r w:rsidRPr="00151C74">
        <w:rPr>
          <w:rFonts w:ascii="Times New Roman" w:hAnsi="Times New Roman"/>
          <w:sz w:val="28"/>
          <w:szCs w:val="28"/>
        </w:rPr>
        <w:t>», «</w:t>
      </w:r>
      <w:r w:rsidRPr="00151C74">
        <w:rPr>
          <w:rFonts w:ascii="Times New Roman" w:hAnsi="Times New Roman"/>
          <w:b/>
          <w:bCs/>
          <w:sz w:val="28"/>
          <w:szCs w:val="28"/>
        </w:rPr>
        <w:t>Студент прибирає кухню</w:t>
      </w:r>
      <w:r w:rsidRPr="00151C74">
        <w:rPr>
          <w:rFonts w:ascii="Times New Roman" w:hAnsi="Times New Roman"/>
          <w:sz w:val="28"/>
          <w:szCs w:val="28"/>
        </w:rPr>
        <w:t>», «</w:t>
      </w:r>
      <w:r w:rsidRPr="00151C74">
        <w:rPr>
          <w:rFonts w:ascii="Times New Roman" w:hAnsi="Times New Roman"/>
          <w:b/>
          <w:bCs/>
          <w:sz w:val="28"/>
          <w:szCs w:val="28"/>
        </w:rPr>
        <w:t>Програміст прибирає кімнату</w:t>
      </w:r>
      <w:r w:rsidRPr="00151C74">
        <w:rPr>
          <w:rFonts w:ascii="Times New Roman" w:hAnsi="Times New Roman"/>
          <w:sz w:val="28"/>
          <w:szCs w:val="28"/>
        </w:rPr>
        <w:t>», «</w:t>
      </w:r>
      <w:r w:rsidRPr="00151C74">
        <w:rPr>
          <w:rFonts w:ascii="Times New Roman" w:hAnsi="Times New Roman"/>
          <w:b/>
          <w:bCs/>
          <w:sz w:val="28"/>
          <w:szCs w:val="28"/>
        </w:rPr>
        <w:t>Програміст прибирає кухню</w:t>
      </w:r>
      <w:r w:rsidRPr="00151C74">
        <w:rPr>
          <w:rFonts w:ascii="Times New Roman" w:hAnsi="Times New Roman"/>
          <w:sz w:val="28"/>
          <w:szCs w:val="28"/>
        </w:rPr>
        <w:t>», </w:t>
      </w:r>
    </w:p>
    <w:p w14:paraId="163E2E2B" w14:textId="77777777" w:rsidR="00151C74" w:rsidRPr="00151C74" w:rsidRDefault="00151C74" w:rsidP="005D37A7">
      <w:pPr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51C74">
        <w:rPr>
          <w:rFonts w:ascii="Times New Roman" w:hAnsi="Times New Roman"/>
          <w:sz w:val="28"/>
          <w:szCs w:val="28"/>
        </w:rPr>
        <w:t>Перевірте роботу методів прибирання в обох класах</w:t>
      </w:r>
    </w:p>
    <w:p w14:paraId="3B10F072" w14:textId="77777777" w:rsidR="009E727E" w:rsidRPr="009E727E" w:rsidRDefault="009E727E" w:rsidP="009E727E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74122A30" w14:textId="77777777" w:rsidR="00151C74" w:rsidRPr="00151C74" w:rsidRDefault="00151C74" w:rsidP="00151C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10 (Інтерфейси)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t>// Інтерфейс "Прибирання будинку"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interface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HouseCleaning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cleanRoom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cleanKitchen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Клас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Код класу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може бути порожнім або містити загальні властивості та методи для всіх людей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Клас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успадковує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та реалізує інтерфейс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HouseCleaning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extends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implements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HouseCleaning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Реалізація методів інтерфейсу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HouseCleaning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для студента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cleanRoom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Студент прибирає кімнату&lt;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cleanKitchen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Студент прибирає кухню&lt;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Клас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також успадковує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та реалізує інтерфейс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HouseCleaning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extends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Human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implements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HouseCleaning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Реалізація методів інтерфейсу </w:t>
      </w:r>
      <w:proofErr w:type="spellStart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HouseCleaning</w:t>
      </w:r>
      <w:proofErr w:type="spellEnd"/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для програміста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cleanRoom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Програміст прибирає кімнату&lt;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cleanKitchen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Програміст прибирає кухню&lt;</w:t>
      </w:r>
      <w:proofErr w:type="spellStart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151C7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151C7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 роботи методів прибирання в обох класах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cleanRoom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(); 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Студент прибирає кімнату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student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cleanKitchen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(); 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Студент прибирає кухню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cleanRoom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(); 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Програміст прибирає кімнату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1C7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programmer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151C7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cleanKitchen</w:t>
      </w:r>
      <w:proofErr w:type="spellEnd"/>
      <w:r w:rsidRPr="00151C7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(); 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Програміст прибирає кухню</w:t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1C7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</w:p>
    <w:p w14:paraId="222E0F56" w14:textId="77777777" w:rsidR="009E727E" w:rsidRPr="009E727E" w:rsidRDefault="009E727E" w:rsidP="009E727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E727E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>:</w:t>
      </w:r>
    </w:p>
    <w:p w14:paraId="5C0F1E2C" w14:textId="269DABB8" w:rsidR="009E727E" w:rsidRPr="009E727E" w:rsidRDefault="008C7DF3" w:rsidP="009E72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C7DF3">
        <w:rPr>
          <w:rFonts w:ascii="Times New Roman" w:hAnsi="Times New Roman"/>
          <w:sz w:val="28"/>
          <w:szCs w:val="28"/>
        </w:rPr>
        <w:drawing>
          <wp:inline distT="0" distB="0" distL="0" distR="0" wp14:anchorId="09D17F79" wp14:editId="4513FF54">
            <wp:extent cx="2429214" cy="81926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6636" w14:textId="49B89442" w:rsidR="009E727E" w:rsidRPr="009E727E" w:rsidRDefault="009E727E" w:rsidP="009E727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C7DF3">
        <w:rPr>
          <w:rFonts w:ascii="Times New Roman" w:hAnsi="Times New Roman"/>
          <w:sz w:val="28"/>
          <w:szCs w:val="28"/>
          <w:lang w:val="ru-RU"/>
        </w:rPr>
        <w:t>4</w:t>
      </w:r>
      <w:r w:rsidRPr="009E727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5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C7DF3">
        <w:rPr>
          <w:rFonts w:ascii="Times New Roman" w:hAnsi="Times New Roman"/>
          <w:sz w:val="28"/>
          <w:szCs w:val="28"/>
          <w:lang w:val="ru-RU"/>
        </w:rPr>
        <w:t>десятого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07A7689A" w14:textId="72911BBF" w:rsidR="00A82F8F" w:rsidRPr="009E727E" w:rsidRDefault="0023020D" w:rsidP="0023020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Висновок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: В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ході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727E">
        <w:rPr>
          <w:rFonts w:ascii="Times New Roman" w:hAnsi="Times New Roman"/>
          <w:sz w:val="28"/>
          <w:szCs w:val="28"/>
        </w:rPr>
        <w:t xml:space="preserve">цієї лабораторної роботи я вдосконалив свої навички роботи з середовищем програмування </w:t>
      </w:r>
      <w:r w:rsidRPr="009E727E">
        <w:rPr>
          <w:rFonts w:ascii="Times New Roman" w:hAnsi="Times New Roman"/>
          <w:sz w:val="28"/>
          <w:szCs w:val="28"/>
          <w:lang w:val="en-US"/>
        </w:rPr>
        <w:t>php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практики над </w:t>
      </w:r>
      <w:r w:rsidR="009E727E">
        <w:rPr>
          <w:rFonts w:ascii="Times New Roman" w:hAnsi="Times New Roman"/>
          <w:sz w:val="28"/>
          <w:szCs w:val="28"/>
          <w:lang w:val="en-US"/>
        </w:rPr>
        <w:t>cookie</w:t>
      </w:r>
      <w:r w:rsidR="009E727E" w:rsidRPr="009E727E">
        <w:rPr>
          <w:rFonts w:ascii="Times New Roman" w:hAnsi="Times New Roman"/>
          <w:sz w:val="28"/>
          <w:szCs w:val="28"/>
          <w:lang w:val="ru-RU"/>
        </w:rPr>
        <w:t xml:space="preserve">? </w:t>
      </w:r>
      <w:r w:rsidR="00E04957">
        <w:rPr>
          <w:rFonts w:ascii="Times New Roman" w:hAnsi="Times New Roman"/>
          <w:sz w:val="28"/>
          <w:szCs w:val="28"/>
          <w:lang w:val="en-US"/>
        </w:rPr>
        <w:t>S</w:t>
      </w:r>
      <w:r w:rsidR="009E727E">
        <w:rPr>
          <w:rFonts w:ascii="Times New Roman" w:hAnsi="Times New Roman"/>
          <w:sz w:val="28"/>
          <w:szCs w:val="28"/>
          <w:lang w:val="en-US"/>
        </w:rPr>
        <w:t>ession</w:t>
      </w:r>
      <w:r w:rsidR="00E04957" w:rsidRPr="00E049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04957">
        <w:rPr>
          <w:rFonts w:ascii="Times New Roman" w:hAnsi="Times New Roman"/>
          <w:sz w:val="28"/>
          <w:szCs w:val="28"/>
          <w:lang w:val="ru-RU"/>
        </w:rPr>
        <w:t>та файлами</w:t>
      </w:r>
      <w:r w:rsidRPr="009E727E">
        <w:rPr>
          <w:rFonts w:ascii="Times New Roman" w:hAnsi="Times New Roman"/>
          <w:sz w:val="28"/>
          <w:szCs w:val="28"/>
        </w:rPr>
        <w:t>.</w:t>
      </w:r>
    </w:p>
    <w:p w14:paraId="745AA7E0" w14:textId="77777777" w:rsidR="00731C66" w:rsidRPr="009E727E" w:rsidRDefault="00731C66" w:rsidP="008F1E5F">
      <w:pPr>
        <w:spacing w:after="0"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sectPr w:rsidR="00731C66" w:rsidRPr="009E727E" w:rsidSect="009F131C">
      <w:headerReference w:type="default" r:id="rId13"/>
      <w:headerReference w:type="first" r:id="rId14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4009" w14:textId="77777777" w:rsidR="005D37A7" w:rsidRDefault="005D37A7">
      <w:r>
        <w:separator/>
      </w:r>
    </w:p>
  </w:endnote>
  <w:endnote w:type="continuationSeparator" w:id="0">
    <w:p w14:paraId="5477833B" w14:textId="77777777" w:rsidR="005D37A7" w:rsidRDefault="005D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215FB" w14:textId="77777777" w:rsidR="005D37A7" w:rsidRDefault="005D37A7">
      <w:r>
        <w:separator/>
      </w:r>
    </w:p>
  </w:footnote>
  <w:footnote w:type="continuationSeparator" w:id="0">
    <w:p w14:paraId="0016869E" w14:textId="77777777" w:rsidR="005D37A7" w:rsidRDefault="005D3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5F533359" w:rsidR="00326D2B" w:rsidRPr="008C7DF3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6C3E95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</w:t>
                            </w:r>
                            <w:r w:rsidR="008F1E5F" w:rsidRPr="008F1E5F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.10.000 –</w:t>
                            </w:r>
                            <w:r w:rsidR="003E0570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C7DF3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</w:p>
                          <w:p w14:paraId="1E91149C" w14:textId="77777777" w:rsidR="006C3E95" w:rsidRPr="008F1E5F" w:rsidRDefault="006C3E95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5F533359" w:rsidR="00326D2B" w:rsidRPr="008C7DF3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</w:pPr>
                      <w:r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6C3E95">
                        <w:rPr>
                          <w:rFonts w:ascii="Calibri" w:hAnsi="Calibri"/>
                          <w:sz w:val="24"/>
                          <w:szCs w:val="24"/>
                        </w:rPr>
                        <w:t>4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.12</w:t>
                      </w:r>
                      <w:r w:rsidR="008F1E5F" w:rsidRPr="008F1E5F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.10.000 –</w:t>
                      </w:r>
                      <w:r w:rsidR="003E0570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C7DF3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4</w:t>
                      </w:r>
                    </w:p>
                    <w:p w14:paraId="1E91149C" w14:textId="77777777" w:rsidR="006C3E95" w:rsidRPr="008F1E5F" w:rsidRDefault="006C3E95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103A7B">
      <w:rPr>
        <w:rFonts w:ascii="Times New Roman" w:hAnsi="Times New Roman" w:cs="Times New Roman"/>
        <w:noProof/>
        <w:color w:val="000000" w:themeColor="text1"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1C440537" w:rsidR="00326D2B" w:rsidRPr="00103A7B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</w:pPr>
                            <w:r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C95106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4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.1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8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.000 –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414ECC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Лр.</w:t>
                            </w:r>
                            <w:r w:rsidR="00F41C12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8DC00FF" w:rsidR="00326D2B" w:rsidRPr="00103A7B" w:rsidRDefault="00103A7B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03A7B"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  <w:t>Кухновець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4637D5A9" w:rsidR="00326D2B" w:rsidRDefault="008047C4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  <w:t xml:space="preserve"> О.Г.</w:t>
                              </w:r>
                            </w:p>
                            <w:p w14:paraId="670C7FEC" w14:textId="77777777" w:rsidR="008047C4" w:rsidRPr="008047C4" w:rsidRDefault="008047C4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52A1B3DD" w:rsidR="00326D2B" w:rsidRPr="009E727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F41C12"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51397045" w:rsidR="00326D2B" w:rsidRDefault="008C7DF3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  <w:p w14:paraId="2394EB19" w14:textId="77777777" w:rsidR="008C7DF3" w:rsidRPr="008C7DF3" w:rsidRDefault="008C7DF3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  <w:p w14:paraId="76261A82" w14:textId="77777777" w:rsidR="00E04957" w:rsidRPr="00E04957" w:rsidRDefault="00E04957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84DDF81" w:rsidR="00326D2B" w:rsidRPr="00103A7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</w:pP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ФІКТ</w:t>
                            </w:r>
                            <w:r w:rsidRPr="00103A7B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,</w:t>
                            </w: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ІПЗ 22-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1C440537" w:rsidR="00326D2B" w:rsidRPr="00103A7B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</w:pPr>
                      <w:r w:rsidRPr="00103A7B">
                        <w:rPr>
                          <w:rFonts w:ascii="Calibri" w:hAnsi="Calibri"/>
                          <w:color w:val="000000" w:themeColor="text1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C95106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4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.1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8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.000 –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414ECC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Лр.</w:t>
                      </w:r>
                      <w:r w:rsidR="00F41C12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4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8DC00FF" w:rsidR="00326D2B" w:rsidRPr="00103A7B" w:rsidRDefault="00103A7B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03A7B"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  <w:t>Кухновець А.В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4637D5A9" w:rsidR="00326D2B" w:rsidRDefault="008047C4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  <w:t xml:space="preserve"> О.Г.</w:t>
                        </w:r>
                      </w:p>
                      <w:p w14:paraId="670C7FEC" w14:textId="77777777" w:rsidR="008047C4" w:rsidRPr="008047C4" w:rsidRDefault="008047C4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52A1B3DD" w:rsidR="00326D2B" w:rsidRPr="009E727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F41C12">
                        <w:t>4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51397045" w:rsidR="00326D2B" w:rsidRDefault="008C7DF3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iCs/>
                          <w:sz w:val="18"/>
                          <w:lang w:val="ru-RU"/>
                        </w:rPr>
                        <w:t>10</w:t>
                      </w:r>
                    </w:p>
                    <w:p w14:paraId="2394EB19" w14:textId="77777777" w:rsidR="008C7DF3" w:rsidRPr="008C7DF3" w:rsidRDefault="008C7DF3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</w:p>
                    <w:p w14:paraId="76261A82" w14:textId="77777777" w:rsidR="00E04957" w:rsidRPr="00E04957" w:rsidRDefault="00E04957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84DDF81" w:rsidR="00326D2B" w:rsidRPr="00103A7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color w:val="000000" w:themeColor="text1"/>
                          <w:sz w:val="36"/>
                        </w:rPr>
                      </w:pP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ФІКТ</w:t>
                      </w:r>
                      <w:r w:rsidRPr="00103A7B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,</w:t>
                      </w: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 xml:space="preserve"> гр. 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ІПЗ 22-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6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ADA"/>
    <w:multiLevelType w:val="multilevel"/>
    <w:tmpl w:val="8070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072B"/>
    <w:multiLevelType w:val="multilevel"/>
    <w:tmpl w:val="6796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85954"/>
    <w:multiLevelType w:val="multilevel"/>
    <w:tmpl w:val="6C7E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F4422"/>
    <w:multiLevelType w:val="multilevel"/>
    <w:tmpl w:val="09F8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557D3"/>
    <w:multiLevelType w:val="multilevel"/>
    <w:tmpl w:val="F48E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B1B80"/>
    <w:multiLevelType w:val="multilevel"/>
    <w:tmpl w:val="67D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31A4E"/>
    <w:multiLevelType w:val="multilevel"/>
    <w:tmpl w:val="A2D0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01384"/>
    <w:multiLevelType w:val="multilevel"/>
    <w:tmpl w:val="C306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022EF"/>
    <w:multiLevelType w:val="multilevel"/>
    <w:tmpl w:val="CA86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976A1"/>
    <w:multiLevelType w:val="multilevel"/>
    <w:tmpl w:val="C016C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01B52"/>
    <w:multiLevelType w:val="multilevel"/>
    <w:tmpl w:val="BCC2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707CA"/>
    <w:multiLevelType w:val="multilevel"/>
    <w:tmpl w:val="246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82348"/>
    <w:multiLevelType w:val="multilevel"/>
    <w:tmpl w:val="8E8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E6716"/>
    <w:multiLevelType w:val="multilevel"/>
    <w:tmpl w:val="1FE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3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6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D7802"/>
    <w:rsid w:val="000E57FF"/>
    <w:rsid w:val="000F12CA"/>
    <w:rsid w:val="000F2684"/>
    <w:rsid w:val="000F7DC9"/>
    <w:rsid w:val="00103A7B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1C74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20D"/>
    <w:rsid w:val="00236856"/>
    <w:rsid w:val="002454A0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3551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45FDC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47F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5C"/>
    <w:rsid w:val="00454D51"/>
    <w:rsid w:val="004573EE"/>
    <w:rsid w:val="004610F4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0322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37A7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3E95"/>
    <w:rsid w:val="006C7040"/>
    <w:rsid w:val="006D195A"/>
    <w:rsid w:val="006D6136"/>
    <w:rsid w:val="006E21D8"/>
    <w:rsid w:val="006F30A5"/>
    <w:rsid w:val="006F6F54"/>
    <w:rsid w:val="007131A7"/>
    <w:rsid w:val="007204D3"/>
    <w:rsid w:val="00721489"/>
    <w:rsid w:val="00723BB9"/>
    <w:rsid w:val="0072667C"/>
    <w:rsid w:val="00731C66"/>
    <w:rsid w:val="00735DB1"/>
    <w:rsid w:val="007431A9"/>
    <w:rsid w:val="007508BA"/>
    <w:rsid w:val="00763D44"/>
    <w:rsid w:val="00770DB4"/>
    <w:rsid w:val="007729DF"/>
    <w:rsid w:val="00780A5D"/>
    <w:rsid w:val="007844F4"/>
    <w:rsid w:val="00784A72"/>
    <w:rsid w:val="00785B3D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7C4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C7DF3"/>
    <w:rsid w:val="008D133E"/>
    <w:rsid w:val="008D7844"/>
    <w:rsid w:val="008E14C9"/>
    <w:rsid w:val="008E4026"/>
    <w:rsid w:val="008F1BD6"/>
    <w:rsid w:val="008F1E5F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12C4"/>
    <w:rsid w:val="009E4C33"/>
    <w:rsid w:val="009E727E"/>
    <w:rsid w:val="009F131C"/>
    <w:rsid w:val="009F2452"/>
    <w:rsid w:val="009F44ED"/>
    <w:rsid w:val="009F7A31"/>
    <w:rsid w:val="00A002D3"/>
    <w:rsid w:val="00A04A26"/>
    <w:rsid w:val="00A0643F"/>
    <w:rsid w:val="00A14BB4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F8F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176E3"/>
    <w:rsid w:val="00C21BD2"/>
    <w:rsid w:val="00C27558"/>
    <w:rsid w:val="00C32DBF"/>
    <w:rsid w:val="00C3563B"/>
    <w:rsid w:val="00C44231"/>
    <w:rsid w:val="00C47DBE"/>
    <w:rsid w:val="00C517CB"/>
    <w:rsid w:val="00C64B03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752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E28EE"/>
    <w:rsid w:val="00DF189B"/>
    <w:rsid w:val="00DF53AD"/>
    <w:rsid w:val="00DF53B9"/>
    <w:rsid w:val="00DF5C55"/>
    <w:rsid w:val="00DF7A47"/>
    <w:rsid w:val="00E01025"/>
    <w:rsid w:val="00E04957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41C12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54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styleId="af8">
    <w:name w:val="Unresolved Mention"/>
    <w:basedOn w:val="a0"/>
    <w:uiPriority w:val="99"/>
    <w:semiHidden/>
    <w:unhideWhenUsed/>
    <w:rsid w:val="002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2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151</TotalTime>
  <Pages>10</Pages>
  <Words>8601</Words>
  <Characters>4903</Characters>
  <Application>Microsoft Office Word</Application>
  <DocSecurity>0</DocSecurity>
  <Lines>40</Lines>
  <Paragraphs>26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Артем Кухновець</cp:lastModifiedBy>
  <cp:revision>12</cp:revision>
  <cp:lastPrinted>2015-03-05T20:32:00Z</cp:lastPrinted>
  <dcterms:created xsi:type="dcterms:W3CDTF">2024-02-06T17:11:00Z</dcterms:created>
  <dcterms:modified xsi:type="dcterms:W3CDTF">2024-03-06T18:56:00Z</dcterms:modified>
</cp:coreProperties>
</file>